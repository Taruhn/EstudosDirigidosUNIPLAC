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0E164" w14:textId="77777777" w:rsidR="00203EC6" w:rsidRDefault="00A77FBB">
      <w:pPr>
        <w:pStyle w:val="CP-CapaCabecalho"/>
      </w:pPr>
      <w:r>
        <w:t xml:space="preserve"> </w:t>
      </w:r>
      <w:r w:rsidR="0087472C">
        <w:rPr>
          <w:noProof/>
          <w:snapToGrid/>
        </w:rPr>
        <w:drawing>
          <wp:inline distT="0" distB="0" distL="0" distR="0" wp14:anchorId="19B577A8" wp14:editId="61BC33A2">
            <wp:extent cx="1304925" cy="1314450"/>
            <wp:effectExtent l="0" t="0" r="9525" b="0"/>
            <wp:docPr id="1" name="Imagem 1" descr="logo 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97F6" w14:textId="77777777" w:rsidR="00203EC6" w:rsidRDefault="00203EC6">
      <w:pPr>
        <w:pStyle w:val="CP-CapaCabecalho"/>
      </w:pPr>
      <w:r>
        <w:t>Universidade do planalto catarinense</w:t>
      </w:r>
    </w:p>
    <w:p w14:paraId="4E49A204" w14:textId="77777777" w:rsidR="00203EC6" w:rsidRDefault="00203EC6">
      <w:pPr>
        <w:pStyle w:val="CP-CapaCabecalho"/>
      </w:pPr>
      <w:r>
        <w:t xml:space="preserve">Curso de </w:t>
      </w:r>
      <w:r w:rsidR="008215E3">
        <w:t>sistemas de informação</w:t>
      </w:r>
    </w:p>
    <w:p w14:paraId="79D951C9" w14:textId="77777777" w:rsidR="00203EC6" w:rsidRDefault="00203EC6">
      <w:pPr>
        <w:pStyle w:val="TE-Normal"/>
      </w:pPr>
    </w:p>
    <w:p w14:paraId="21238029" w14:textId="77777777" w:rsidR="00203EC6" w:rsidRDefault="00203EC6">
      <w:pPr>
        <w:pStyle w:val="TE-Normal"/>
      </w:pPr>
    </w:p>
    <w:p w14:paraId="69F86D59" w14:textId="77777777" w:rsidR="00203EC6" w:rsidRDefault="00203EC6">
      <w:pPr>
        <w:pStyle w:val="TE-Normal"/>
      </w:pPr>
    </w:p>
    <w:p w14:paraId="7A87E1F8" w14:textId="77777777" w:rsidR="00203EC6" w:rsidRDefault="00203EC6">
      <w:pPr>
        <w:pStyle w:val="TE-Normal"/>
      </w:pPr>
    </w:p>
    <w:p w14:paraId="49F4E3D9" w14:textId="77777777" w:rsidR="00203EC6" w:rsidRDefault="00203EC6">
      <w:pPr>
        <w:pStyle w:val="TE-Normal"/>
      </w:pPr>
    </w:p>
    <w:p w14:paraId="52D5E64E" w14:textId="77777777" w:rsidR="004B33F0" w:rsidRDefault="004B33F0">
      <w:pPr>
        <w:pStyle w:val="TE-Normal"/>
      </w:pPr>
    </w:p>
    <w:p w14:paraId="72F11C71" w14:textId="77777777" w:rsidR="004B33F0" w:rsidRDefault="004B33F0">
      <w:pPr>
        <w:pStyle w:val="TE-Normal"/>
      </w:pPr>
    </w:p>
    <w:p w14:paraId="26DD20A6" w14:textId="77777777" w:rsidR="00084375" w:rsidRDefault="00084375">
      <w:pPr>
        <w:pStyle w:val="TE-Normal"/>
      </w:pPr>
    </w:p>
    <w:p w14:paraId="0C3A550D" w14:textId="77777777" w:rsidR="00084375" w:rsidRDefault="00084375">
      <w:pPr>
        <w:pStyle w:val="TE-Normal"/>
      </w:pPr>
    </w:p>
    <w:p w14:paraId="34DD97E9" w14:textId="77777777" w:rsidR="004B33F0" w:rsidRDefault="00DF1332" w:rsidP="004B33F0">
      <w:pPr>
        <w:pStyle w:val="CP-CapaNomeAutor"/>
      </w:pPr>
      <w:r>
        <w:t>Ricardo Taruhn Duarte</w:t>
      </w:r>
    </w:p>
    <w:p w14:paraId="3419845C" w14:textId="77777777" w:rsidR="004B33F0" w:rsidRDefault="004B33F0">
      <w:pPr>
        <w:pStyle w:val="TE-Normal"/>
      </w:pPr>
    </w:p>
    <w:p w14:paraId="51F79889" w14:textId="77777777" w:rsidR="00203EC6" w:rsidRDefault="00203EC6">
      <w:pPr>
        <w:pStyle w:val="TE-Normal"/>
      </w:pPr>
    </w:p>
    <w:p w14:paraId="22A394D1" w14:textId="77777777" w:rsidR="004B5B03" w:rsidRDefault="004B5B03">
      <w:pPr>
        <w:pStyle w:val="CP-CapaTitulo"/>
      </w:pPr>
    </w:p>
    <w:p w14:paraId="7890CF9E" w14:textId="77777777" w:rsidR="00203EC6" w:rsidRDefault="00C35B10">
      <w:pPr>
        <w:pStyle w:val="CP-CapaTitulo"/>
      </w:pPr>
      <w:r>
        <w:t>INtrodução a arquitetura de redes</w:t>
      </w:r>
    </w:p>
    <w:p w14:paraId="6679DB5B" w14:textId="77777777" w:rsidR="00203EC6" w:rsidRDefault="00203EC6">
      <w:pPr>
        <w:pStyle w:val="TE-Normal"/>
      </w:pPr>
    </w:p>
    <w:p w14:paraId="6BE10EBE" w14:textId="77777777" w:rsidR="004B5B03" w:rsidRDefault="004B5B03">
      <w:pPr>
        <w:pStyle w:val="TE-Normal"/>
      </w:pPr>
    </w:p>
    <w:p w14:paraId="33FF8350" w14:textId="77777777" w:rsidR="00203EC6" w:rsidRDefault="00203EC6">
      <w:pPr>
        <w:pStyle w:val="TE-Normal"/>
      </w:pPr>
    </w:p>
    <w:p w14:paraId="6C5D6A4D" w14:textId="77777777" w:rsidR="00203EC6" w:rsidRDefault="00203EC6">
      <w:pPr>
        <w:pStyle w:val="TE-Normal"/>
      </w:pPr>
    </w:p>
    <w:p w14:paraId="56C40ECC" w14:textId="77777777" w:rsidR="00203EC6" w:rsidRDefault="00203EC6">
      <w:pPr>
        <w:pStyle w:val="TE-Normal"/>
      </w:pPr>
    </w:p>
    <w:p w14:paraId="3A7887A5" w14:textId="77777777" w:rsidR="00203EC6" w:rsidRDefault="00203EC6">
      <w:pPr>
        <w:pStyle w:val="TE-Normal"/>
      </w:pPr>
    </w:p>
    <w:p w14:paraId="3CF88F1F" w14:textId="77777777" w:rsidR="00D17CC6" w:rsidRDefault="00D17CC6">
      <w:pPr>
        <w:pStyle w:val="TE-Normal"/>
      </w:pPr>
    </w:p>
    <w:p w14:paraId="26976B5C" w14:textId="77777777" w:rsidR="00D17CC6" w:rsidRDefault="00D17CC6">
      <w:pPr>
        <w:pStyle w:val="TE-Normal"/>
      </w:pPr>
    </w:p>
    <w:p w14:paraId="19FE6CC2" w14:textId="77777777" w:rsidR="004B33F0" w:rsidRDefault="00203EC6">
      <w:pPr>
        <w:pStyle w:val="CP-CapaLocaleData"/>
      </w:pPr>
      <w:r>
        <w:t>Lages</w:t>
      </w:r>
      <w:r w:rsidR="004B33F0">
        <w:t xml:space="preserve"> (SC)</w:t>
      </w:r>
    </w:p>
    <w:p w14:paraId="509F1B21" w14:textId="77777777" w:rsidR="00E44E52" w:rsidRPr="003A0F5C" w:rsidRDefault="00DF1332" w:rsidP="00084375">
      <w:pPr>
        <w:pStyle w:val="CP-CapaLocaleData"/>
        <w:sectPr w:rsidR="00E44E52" w:rsidRPr="003A0F5C" w:rsidSect="00316E4D">
          <w:headerReference w:type="default" r:id="rId9"/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  <w:r>
        <w:t>20</w:t>
      </w:r>
      <w:r w:rsidR="00084375">
        <w:t>20</w:t>
      </w:r>
    </w:p>
    <w:p w14:paraId="02E093DD" w14:textId="77777777" w:rsidR="00E44E52" w:rsidRDefault="00E44E52" w:rsidP="00E44E52">
      <w:pPr>
        <w:pStyle w:val="TC-TituloPreTextual"/>
      </w:pPr>
      <w:bookmarkStart w:id="0" w:name="_Toc527793648"/>
      <w:bookmarkStart w:id="1" w:name="_Toc527795381"/>
      <w:bookmarkStart w:id="2" w:name="_Toc527798491"/>
      <w:bookmarkStart w:id="3" w:name="_Toc527799867"/>
      <w:bookmarkStart w:id="4" w:name="_Toc527806371"/>
      <w:bookmarkStart w:id="5" w:name="_Toc36868015"/>
      <w:bookmarkStart w:id="6" w:name="_Toc36868810"/>
      <w:bookmarkStart w:id="7" w:name="_Toc36868915"/>
      <w:bookmarkStart w:id="8" w:name="_Toc65576339"/>
      <w:r>
        <w:lastRenderedPageBreak/>
        <w:t>Sumário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7EBFDB1" w14:textId="2CE6F1C0" w:rsidR="00DE4E46" w:rsidRDefault="00F765D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 w:rsidR="00316E4D">
        <w:instrText xml:space="preserve"> TOC \t "TC-TituloCentralizado;1;T1-TituloPrimario;2;T2-TituloSecundario;3;T3-TituloTerciario;4;TP-TituloCentralizadoPos;1" </w:instrText>
      </w:r>
      <w:r>
        <w:fldChar w:fldCharType="separate"/>
      </w:r>
      <w:r w:rsidR="00DE4E46">
        <w:rPr>
          <w:noProof/>
        </w:rPr>
        <w:t>1 levantamento de requisitos</w:t>
      </w:r>
      <w:r w:rsidR="00DE4E46">
        <w:rPr>
          <w:noProof/>
        </w:rPr>
        <w:tab/>
      </w:r>
      <w:r w:rsidR="00DE4E46">
        <w:rPr>
          <w:noProof/>
        </w:rPr>
        <w:fldChar w:fldCharType="begin"/>
      </w:r>
      <w:r w:rsidR="00DE4E46">
        <w:rPr>
          <w:noProof/>
        </w:rPr>
        <w:instrText xml:space="preserve"> PAGEREF _Toc40231852 \h </w:instrText>
      </w:r>
      <w:r w:rsidR="00DE4E46">
        <w:rPr>
          <w:noProof/>
        </w:rPr>
      </w:r>
      <w:r w:rsidR="00DE4E46">
        <w:rPr>
          <w:noProof/>
        </w:rPr>
        <w:fldChar w:fldCharType="separate"/>
      </w:r>
      <w:r w:rsidR="00DE4E46">
        <w:rPr>
          <w:noProof/>
        </w:rPr>
        <w:t>3</w:t>
      </w:r>
      <w:r w:rsidR="00DE4E46">
        <w:rPr>
          <w:noProof/>
        </w:rPr>
        <w:fldChar w:fldCharType="end"/>
      </w:r>
    </w:p>
    <w:p w14:paraId="73704038" w14:textId="5ACF0B9A" w:rsidR="00DE4E46" w:rsidRDefault="00DE4E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 Requisitos de usuário: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_Toc40231853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CAB24" w14:textId="6B818C82" w:rsidR="00DE4E46" w:rsidRDefault="00DE4E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 diagrama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_Toc40231854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1E5539" w14:textId="4AB42F40" w:rsidR="00DE4E46" w:rsidRDefault="00DE4E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 como se faz a instalação de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_Toc40231855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D3FBD5" w14:textId="40B8610C" w:rsidR="00E44E52" w:rsidRDefault="00F765D2" w:rsidP="00E44E52">
      <w:pPr>
        <w:pStyle w:val="ndice5"/>
      </w:pPr>
      <w:r>
        <w:rPr>
          <w:noProof/>
          <w:snapToGrid/>
        </w:rPr>
        <w:fldChar w:fldCharType="end"/>
      </w:r>
      <w:r w:rsidR="00E44E52">
        <w:t xml:space="preserve"> </w:t>
      </w:r>
    </w:p>
    <w:p w14:paraId="1B70FAD0" w14:textId="77777777" w:rsidR="00316E4D" w:rsidRDefault="00316E4D" w:rsidP="00E44E52">
      <w:pPr>
        <w:pStyle w:val="TE-Normal"/>
      </w:pPr>
    </w:p>
    <w:p w14:paraId="5852CEB5" w14:textId="77777777" w:rsidR="00316E4D" w:rsidRDefault="00316E4D" w:rsidP="00E44E52">
      <w:pPr>
        <w:pStyle w:val="TE-Normal"/>
      </w:pPr>
    </w:p>
    <w:p w14:paraId="2AE30F3C" w14:textId="77777777" w:rsidR="00203EC6" w:rsidRDefault="00203EC6">
      <w:pPr>
        <w:pStyle w:val="TE-Normal"/>
      </w:pPr>
    </w:p>
    <w:p w14:paraId="2C3C2EC9" w14:textId="77777777" w:rsidR="00BE2B0F" w:rsidRDefault="00BE2B0F">
      <w:pPr>
        <w:pStyle w:val="TE-Normal"/>
      </w:pPr>
    </w:p>
    <w:p w14:paraId="52C502A4" w14:textId="77777777" w:rsidR="00BE2B0F" w:rsidRDefault="00BE2B0F">
      <w:pPr>
        <w:pStyle w:val="TE-Normal"/>
      </w:pPr>
    </w:p>
    <w:p w14:paraId="739E9EF2" w14:textId="77777777" w:rsidR="00BE2B0F" w:rsidRDefault="00BE2B0F">
      <w:pPr>
        <w:pStyle w:val="TE-Normal"/>
      </w:pPr>
    </w:p>
    <w:p w14:paraId="0D7072FB" w14:textId="77777777" w:rsidR="00BE2B0F" w:rsidRDefault="00BE2B0F">
      <w:pPr>
        <w:pStyle w:val="TE-Normal"/>
      </w:pPr>
    </w:p>
    <w:p w14:paraId="13E61563" w14:textId="77777777" w:rsidR="00BE2B0F" w:rsidRDefault="00BE2B0F">
      <w:pPr>
        <w:pStyle w:val="TE-Normal"/>
      </w:pPr>
    </w:p>
    <w:p w14:paraId="3602FB8A" w14:textId="77777777" w:rsidR="00BE2B0F" w:rsidRDefault="00BE2B0F">
      <w:pPr>
        <w:pStyle w:val="TE-Normal"/>
      </w:pPr>
    </w:p>
    <w:p w14:paraId="4DDA251E" w14:textId="77777777" w:rsidR="00BE2B0F" w:rsidRDefault="00BE2B0F">
      <w:pPr>
        <w:pStyle w:val="TE-Normal"/>
      </w:pPr>
    </w:p>
    <w:p w14:paraId="4A74BC79" w14:textId="77777777" w:rsidR="00BE2B0F" w:rsidRDefault="00BE2B0F">
      <w:pPr>
        <w:pStyle w:val="TE-Normal"/>
      </w:pPr>
    </w:p>
    <w:p w14:paraId="767B7647" w14:textId="77777777" w:rsidR="00BE2B0F" w:rsidRDefault="00BE2B0F">
      <w:pPr>
        <w:pStyle w:val="TE-Normal"/>
      </w:pPr>
    </w:p>
    <w:p w14:paraId="2D4AD6E7" w14:textId="77777777" w:rsidR="00BE2B0F" w:rsidRDefault="00BE2B0F">
      <w:pPr>
        <w:pStyle w:val="TE-Normal"/>
      </w:pPr>
    </w:p>
    <w:p w14:paraId="7BE15E0C" w14:textId="77777777" w:rsidR="00BE2B0F" w:rsidRDefault="00BE2B0F">
      <w:pPr>
        <w:pStyle w:val="TE-Normal"/>
      </w:pPr>
    </w:p>
    <w:p w14:paraId="6B98FF3F" w14:textId="77777777" w:rsidR="00BE2B0F" w:rsidRDefault="00BE2B0F">
      <w:pPr>
        <w:pStyle w:val="TE-Normal"/>
      </w:pPr>
    </w:p>
    <w:p w14:paraId="7BD0EB17" w14:textId="0FE1FC4E" w:rsidR="00BE2B0F" w:rsidRDefault="00BE2B0F">
      <w:pPr>
        <w:pStyle w:val="TE-Normal"/>
        <w:sectPr w:rsidR="00BE2B0F" w:rsidSect="00316E4D">
          <w:pgSz w:w="11906" w:h="16838" w:code="9"/>
          <w:pgMar w:top="1701" w:right="1134" w:bottom="1531" w:left="1701" w:header="720" w:footer="720" w:gutter="0"/>
          <w:cols w:space="720"/>
          <w:noEndnote/>
          <w:titlePg/>
        </w:sectPr>
      </w:pPr>
    </w:p>
    <w:p w14:paraId="18D7BC6E" w14:textId="66F45F0D" w:rsidR="00203EC6" w:rsidRDefault="00BE2B0F">
      <w:pPr>
        <w:pStyle w:val="T1-TituloPrimario"/>
      </w:pPr>
      <w:bookmarkStart w:id="9" w:name="_Toc527721613"/>
      <w:bookmarkStart w:id="10" w:name="_Toc527793652"/>
      <w:bookmarkStart w:id="11" w:name="_Toc527795385"/>
      <w:bookmarkStart w:id="12" w:name="_Toc527798495"/>
      <w:bookmarkStart w:id="13" w:name="_Toc40231852"/>
      <w:r>
        <w:lastRenderedPageBreak/>
        <w:t>levantamento de requisitos</w:t>
      </w:r>
      <w:bookmarkEnd w:id="13"/>
    </w:p>
    <w:p w14:paraId="57941929" w14:textId="77777777" w:rsidR="00BE2B0F" w:rsidRDefault="00BE2B0F" w:rsidP="00BE2B0F">
      <w:pPr>
        <w:pStyle w:val="TE-Normal"/>
      </w:pPr>
      <w:r>
        <w:t xml:space="preserve">O sistema de lista de compra tem como função objetiva, desenvolver uma solução em controle de gastos para manter a média de compras mensais, obter uma lista para ter o controle de dados, com ela ter uma média em quanto é gastado em cada mês e fazer uma valor estimado em o quanto e o que pode ser gastado, sendo abaixo do média ou acima, deve haver um relatório de todos os produtos comprados no mês. </w:t>
      </w:r>
    </w:p>
    <w:p w14:paraId="679621DB" w14:textId="4793038C" w:rsidR="00BE2B0F" w:rsidRDefault="00BE2B0F" w:rsidP="00BE2B0F">
      <w:pPr>
        <w:pStyle w:val="TE-Normal"/>
        <w:ind w:firstLine="0"/>
      </w:pPr>
      <w:r>
        <w:t xml:space="preserve">   </w:t>
      </w:r>
      <w:r>
        <w:t xml:space="preserve">Requisitos funcionais: </w:t>
      </w:r>
    </w:p>
    <w:p w14:paraId="059DBC8F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Adicionar uma lista de compras.</w:t>
      </w:r>
    </w:p>
    <w:p w14:paraId="0F575FF1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Adicionar um produto.</w:t>
      </w:r>
    </w:p>
    <w:p w14:paraId="2608578D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Cadastrar produtos requisitos de: nome, a unidade de compra do produto, quantidade mensal, quantidade comprada, e o preço estimado dele.</w:t>
      </w:r>
    </w:p>
    <w:p w14:paraId="29137C23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Editar os valores dos produtos e da quantidade comprada no mês, modificar o nome do produto, tendo a possibilidade de ter sido comprado com uma marca diferente.</w:t>
      </w:r>
    </w:p>
    <w:p w14:paraId="6B8E223B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Listar o valor estimado do mês, a quantidade comprada, e o que foi comprado no mês</w:t>
      </w:r>
    </w:p>
    <w:p w14:paraId="46C41144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Deletar produtos que não precisam está mais na lista por inúmeros fatores e manter os dados mais limpos e apresentar o necessário nas tabelas.</w:t>
      </w:r>
    </w:p>
    <w:p w14:paraId="6AD743D4" w14:textId="77777777" w:rsidR="00BE2B0F" w:rsidRPr="00BE2B0F" w:rsidRDefault="00BE2B0F" w:rsidP="00BE2B0F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Calcular o valor total da compra dos produtos.</w:t>
      </w:r>
    </w:p>
    <w:p w14:paraId="5F520BF5" w14:textId="77777777" w:rsidR="00BE2B0F" w:rsidRPr="00BE2B0F" w:rsidRDefault="00BE2B0F" w:rsidP="00BE2B0F">
      <w:pPr>
        <w:jc w:val="both"/>
        <w:rPr>
          <w:sz w:val="26"/>
          <w:szCs w:val="26"/>
        </w:rPr>
      </w:pPr>
      <w:r w:rsidRPr="00BE2B0F">
        <w:rPr>
          <w:sz w:val="26"/>
          <w:szCs w:val="26"/>
        </w:rPr>
        <w:t>Requisitos não funcionais:</w:t>
      </w:r>
    </w:p>
    <w:p w14:paraId="69A19E3A" w14:textId="77777777" w:rsidR="00BE2B0F" w:rsidRPr="00BE2B0F" w:rsidRDefault="00BE2B0F" w:rsidP="00BE2B0F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O software deve documentar e fazer backup de cada mês feito pela lista de compras.</w:t>
      </w:r>
    </w:p>
    <w:p w14:paraId="78400A4F" w14:textId="6DFBEB65" w:rsidR="00BE2B0F" w:rsidRDefault="00BE2B0F" w:rsidP="00BE2B0F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E2B0F">
        <w:rPr>
          <w:rFonts w:ascii="Times New Roman" w:hAnsi="Times New Roman" w:cs="Times New Roman"/>
          <w:sz w:val="26"/>
          <w:szCs w:val="26"/>
        </w:rPr>
        <w:t>O software precisa ser operado via computador ou notebook.</w:t>
      </w:r>
    </w:p>
    <w:p w14:paraId="74828437" w14:textId="0D056995" w:rsidR="00BE2B0F" w:rsidRDefault="00BE2B0F" w:rsidP="00BE2B0F">
      <w:pPr>
        <w:jc w:val="both"/>
        <w:rPr>
          <w:sz w:val="26"/>
          <w:szCs w:val="26"/>
        </w:rPr>
      </w:pPr>
    </w:p>
    <w:p w14:paraId="23B03406" w14:textId="39C89B2E" w:rsidR="00BE2B0F" w:rsidRDefault="00BE2B0F" w:rsidP="00BE2B0F">
      <w:pPr>
        <w:jc w:val="both"/>
        <w:rPr>
          <w:sz w:val="26"/>
          <w:szCs w:val="26"/>
        </w:rPr>
      </w:pPr>
    </w:p>
    <w:p w14:paraId="5FF5F4BF" w14:textId="79BB36B3" w:rsidR="00BE2B0F" w:rsidRDefault="00BE2B0F" w:rsidP="00BE2B0F">
      <w:pPr>
        <w:jc w:val="both"/>
        <w:rPr>
          <w:sz w:val="26"/>
          <w:szCs w:val="26"/>
        </w:rPr>
      </w:pPr>
    </w:p>
    <w:p w14:paraId="1E2E5FC6" w14:textId="741CF463" w:rsidR="00BE2B0F" w:rsidRDefault="00BE2B0F" w:rsidP="00BE2B0F">
      <w:pPr>
        <w:jc w:val="both"/>
        <w:rPr>
          <w:sz w:val="26"/>
          <w:szCs w:val="26"/>
        </w:rPr>
      </w:pPr>
    </w:p>
    <w:p w14:paraId="15D8626B" w14:textId="29445E71" w:rsidR="00BE2B0F" w:rsidRDefault="00BE2B0F" w:rsidP="00BE2B0F">
      <w:pPr>
        <w:jc w:val="both"/>
        <w:rPr>
          <w:sz w:val="26"/>
          <w:szCs w:val="26"/>
        </w:rPr>
      </w:pPr>
    </w:p>
    <w:p w14:paraId="3EE7D809" w14:textId="5F57B9F1" w:rsidR="00BE2B0F" w:rsidRDefault="00BE2B0F" w:rsidP="00BE2B0F">
      <w:pPr>
        <w:jc w:val="both"/>
        <w:rPr>
          <w:sz w:val="26"/>
          <w:szCs w:val="26"/>
        </w:rPr>
      </w:pPr>
    </w:p>
    <w:p w14:paraId="4385493D" w14:textId="77777777" w:rsidR="00BE2B0F" w:rsidRPr="00BE2B0F" w:rsidRDefault="00BE2B0F" w:rsidP="00BE2B0F">
      <w:pPr>
        <w:jc w:val="both"/>
        <w:rPr>
          <w:sz w:val="26"/>
          <w:szCs w:val="26"/>
        </w:rPr>
      </w:pPr>
    </w:p>
    <w:p w14:paraId="46F9F1D3" w14:textId="77777777" w:rsidR="00BE2B0F" w:rsidRDefault="00BE2B0F" w:rsidP="00BE2B0F">
      <w:pPr>
        <w:pStyle w:val="T1-TituloPrimario"/>
      </w:pPr>
      <w:bookmarkStart w:id="14" w:name="_Toc40231853"/>
      <w:r>
        <w:lastRenderedPageBreak/>
        <w:t>Requisitos de usuário:</w:t>
      </w:r>
      <w:bookmarkEnd w:id="14"/>
    </w:p>
    <w:tbl>
      <w:tblPr>
        <w:tblStyle w:val="Tabelacomgrade"/>
        <w:tblW w:w="8728" w:type="dxa"/>
        <w:tblLook w:val="04A0" w:firstRow="1" w:lastRow="0" w:firstColumn="1" w:lastColumn="0" w:noHBand="0" w:noVBand="1"/>
      </w:tblPr>
      <w:tblGrid>
        <w:gridCol w:w="1183"/>
        <w:gridCol w:w="5959"/>
        <w:gridCol w:w="1586"/>
      </w:tblGrid>
      <w:tr w:rsidR="00E0011B" w14:paraId="35FA0A9A" w14:textId="77777777" w:rsidTr="004E65A8">
        <w:trPr>
          <w:trHeight w:val="540"/>
        </w:trPr>
        <w:tc>
          <w:tcPr>
            <w:tcW w:w="1183" w:type="dxa"/>
            <w:shd w:val="clear" w:color="auto" w:fill="95B3D7" w:themeFill="accent1" w:themeFillTint="99"/>
          </w:tcPr>
          <w:p w14:paraId="7DBF0CC2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CÓDIGO</w:t>
            </w:r>
          </w:p>
        </w:tc>
        <w:tc>
          <w:tcPr>
            <w:tcW w:w="5959" w:type="dxa"/>
            <w:shd w:val="clear" w:color="auto" w:fill="95B3D7" w:themeFill="accent1" w:themeFillTint="99"/>
          </w:tcPr>
          <w:p w14:paraId="255957E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DESCRIÇÃO</w:t>
            </w:r>
          </w:p>
        </w:tc>
        <w:tc>
          <w:tcPr>
            <w:tcW w:w="1586" w:type="dxa"/>
            <w:shd w:val="clear" w:color="auto" w:fill="95B3D7" w:themeFill="accent1" w:themeFillTint="99"/>
          </w:tcPr>
          <w:p w14:paraId="6F8E0245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PRIORIDADE</w:t>
            </w:r>
          </w:p>
        </w:tc>
      </w:tr>
      <w:tr w:rsidR="00E0011B" w14:paraId="4A3CEB98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54758166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3AF1FC86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Condicionar uma sistematização de adicionar uma lista de compras.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70716BAE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58B24EA8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1E2709F3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RF1.1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5AB5800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A lista de compras deve adicionar o cadastro de um produto;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7FFE453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7EBCF97C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B8070A7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RF1.1.1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196E868B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Os dados do cadastro do produto devem ser: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402C4E19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E0011B" w14:paraId="25115A71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32BBF32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BE2B0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RF1.1.1.1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6F6CB2D4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Nome do produto, unidade de compra, quantidade no mês, quantidade de compra, preço estimado.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381552AC" w14:textId="77777777" w:rsidR="00BE2B0F" w:rsidRPr="00BE2B0F" w:rsidRDefault="00BE2B0F" w:rsidP="00B012E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2401273C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25C75F3E" w14:textId="047E1437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6C9D9E38" w14:textId="77777777" w:rsidR="00D56E6B" w:rsidRPr="00BE2B0F" w:rsidRDefault="00D56E6B" w:rsidP="00D56E6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A execução do programa deve ser operada em um computador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75CBBC3B" w14:textId="00D48C51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49EDADB0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5B4AEFC1" w14:textId="436D807D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</w:t>
            </w:r>
            <w:r w:rsidR="00E0011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64DC997A" w14:textId="51811A06" w:rsidR="00D56E6B" w:rsidRPr="00BE2B0F" w:rsidRDefault="00E0011B" w:rsidP="00D56E6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Quando o cliente liga a aplicação e não existe uma lista armazenada: permitir a criação de uma lista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7DF8B967" w14:textId="7517B599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05F97929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3E2D09C9" w14:textId="70858EA2" w:rsidR="00D56E6B" w:rsidRPr="00BE2B0F" w:rsidRDefault="00E0011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60DD3D7B" w14:textId="4F1B1218" w:rsidR="00D56E6B" w:rsidRPr="00BE2B0F" w:rsidRDefault="00E0011B" w:rsidP="00D56E6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o status atual da lista de compras Gerenciamento dos produtos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228C933E" w14:textId="299E94F0" w:rsidR="00D56E6B" w:rsidRPr="00BE2B0F" w:rsidRDefault="00D56E6B" w:rsidP="00D56E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E0011B" w14:paraId="6F9511F4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EA9BFE2" w14:textId="4B1E8904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RF2.1.1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61331E76" w14:textId="29541629" w:rsidR="00E0011B" w:rsidRPr="00BE2B0F" w:rsidRDefault="00E0011B" w:rsidP="00E0011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Listar</w:t>
            </w: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o relatório da lista de compras feita no mês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01247B26" w14:textId="43C47ED9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E0011B" w14:paraId="185ADE19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4DEC3D7" w14:textId="38E90D44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RF2.1.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310BDA69" w14:textId="1EF4C377" w:rsidR="00E0011B" w:rsidRPr="00D56E6B" w:rsidRDefault="00E0011B" w:rsidP="00E0011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Listar todos os produtos adicionados no mês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2EC6B6AD" w14:textId="534FB42E" w:rsidR="00E0011B" w:rsidRPr="00BE2B0F" w:rsidRDefault="00E0011B" w:rsidP="00E0011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3B44A9C9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710710FD" w14:textId="3F83B400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.1</w:t>
            </w:r>
            <w:r>
              <w:rPr>
                <w:rFonts w:ascii="Arial" w:hAnsi="Arial" w:cs="Arial"/>
                <w:sz w:val="22"/>
                <w:szCs w:val="22"/>
              </w:rPr>
              <w:t>.1</w:t>
            </w:r>
          </w:p>
        </w:tc>
        <w:tc>
          <w:tcPr>
            <w:tcW w:w="5959" w:type="dxa"/>
            <w:shd w:val="clear" w:color="auto" w:fill="DBE5F1" w:themeFill="accent1" w:themeFillTint="33"/>
          </w:tcPr>
          <w:p w14:paraId="3723A4AF" w14:textId="51FCFA5F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edição dos valores dos preços dos produtos em geral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6D71A144" w14:textId="33C01836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29D05BD0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54325611" w14:textId="0E90CFDF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RF2.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.1</w:t>
            </w:r>
            <w:r>
              <w:rPr>
                <w:rFonts w:ascii="Arial" w:hAnsi="Arial" w:cs="Arial"/>
                <w:sz w:val="22"/>
                <w:szCs w:val="22"/>
              </w:rPr>
              <w:t>.2</w:t>
            </w:r>
          </w:p>
        </w:tc>
        <w:tc>
          <w:tcPr>
            <w:tcW w:w="5959" w:type="dxa"/>
            <w:shd w:val="clear" w:color="auto" w:fill="B8CCE4" w:themeFill="accent1" w:themeFillTint="66"/>
          </w:tcPr>
          <w:p w14:paraId="2A1CA00C" w14:textId="711DF9A8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Permitir edição da unidade de valor utilizada do produto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2734A5FB" w14:textId="6B6D9EBD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  <w:tr w:rsidR="004E65A8" w14:paraId="78AA8472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395EF4EF" w14:textId="77777777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9" w:type="dxa"/>
            <w:shd w:val="clear" w:color="auto" w:fill="DBE5F1" w:themeFill="accent1" w:themeFillTint="33"/>
          </w:tcPr>
          <w:p w14:paraId="0AE73B69" w14:textId="25FF987F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Permitir edição da quantidade limite dos produtos em geral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63DEE2AA" w14:textId="676FB1AB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6117590A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0A810CF" w14:textId="77777777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9" w:type="dxa"/>
            <w:shd w:val="clear" w:color="auto" w:fill="B8CCE4" w:themeFill="accent1" w:themeFillTint="66"/>
          </w:tcPr>
          <w:p w14:paraId="0A99B7BC" w14:textId="5989FA5B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Deletar produtos que não vão agregar no relatório da lista do mês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462A554E" w14:textId="4F0D05D3" w:rsidR="004E65A8" w:rsidRPr="00BE2B0F" w:rsidRDefault="004E65A8" w:rsidP="004E65A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:rsidRPr="008D5CD0" w14:paraId="40A6524A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57BFCE51" w14:textId="77777777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9" w:type="dxa"/>
            <w:shd w:val="clear" w:color="auto" w:fill="DBE5F1" w:themeFill="accent1" w:themeFillTint="33"/>
          </w:tcPr>
          <w:p w14:paraId="745AD2AA" w14:textId="1D565412" w:rsidR="004E65A8" w:rsidRPr="00BE2B0F" w:rsidRDefault="004E65A8" w:rsidP="004E65A8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Gerar o valor deve ser calculado na soma de todos os produtos listados</w:t>
            </w:r>
          </w:p>
        </w:tc>
        <w:tc>
          <w:tcPr>
            <w:tcW w:w="1586" w:type="dxa"/>
            <w:shd w:val="clear" w:color="auto" w:fill="DBE5F1" w:themeFill="accent1" w:themeFillTint="33"/>
          </w:tcPr>
          <w:p w14:paraId="5B50AA69" w14:textId="41A543CC" w:rsidR="004E65A8" w:rsidRPr="00BE2B0F" w:rsidRDefault="004E65A8" w:rsidP="004E65A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Obrigatório</w:t>
            </w:r>
          </w:p>
        </w:tc>
      </w:tr>
      <w:tr w:rsidR="004E65A8" w14:paraId="7B489763" w14:textId="77777777" w:rsidTr="004E65A8">
        <w:trPr>
          <w:trHeight w:val="509"/>
        </w:trPr>
        <w:tc>
          <w:tcPr>
            <w:tcW w:w="1183" w:type="dxa"/>
            <w:shd w:val="clear" w:color="auto" w:fill="95B3D7" w:themeFill="accent1" w:themeFillTint="99"/>
          </w:tcPr>
          <w:p w14:paraId="47AFBA0C" w14:textId="77777777" w:rsidR="004E65A8" w:rsidRPr="00BE2B0F" w:rsidRDefault="004E65A8" w:rsidP="004E65A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59" w:type="dxa"/>
            <w:shd w:val="clear" w:color="auto" w:fill="B8CCE4" w:themeFill="accent1" w:themeFillTint="66"/>
          </w:tcPr>
          <w:p w14:paraId="3B813E0B" w14:textId="13E3F64E" w:rsidR="004E65A8" w:rsidRPr="00BE2B0F" w:rsidRDefault="004E65A8" w:rsidP="004E65A8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>Gerar o relatório da lista de compras feita no mês</w:t>
            </w:r>
          </w:p>
        </w:tc>
        <w:tc>
          <w:tcPr>
            <w:tcW w:w="1586" w:type="dxa"/>
            <w:shd w:val="clear" w:color="auto" w:fill="B8CCE4" w:themeFill="accent1" w:themeFillTint="66"/>
          </w:tcPr>
          <w:p w14:paraId="6836041C" w14:textId="7C26C245" w:rsidR="004E65A8" w:rsidRPr="00BE2B0F" w:rsidRDefault="004E65A8" w:rsidP="004E65A8">
            <w:pPr>
              <w:jc w:val="both"/>
              <w:rPr>
                <w:rFonts w:ascii="Arial" w:hAnsi="Arial" w:cs="Arial"/>
                <w:color w:val="95B3D7" w:themeColor="accent1" w:themeTint="99"/>
                <w:sz w:val="22"/>
                <w:szCs w:val="22"/>
              </w:rPr>
            </w:pPr>
            <w:r w:rsidRPr="00BE2B0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Obrigatório </w:t>
            </w:r>
          </w:p>
        </w:tc>
      </w:tr>
    </w:tbl>
    <w:p w14:paraId="4665D230" w14:textId="77777777" w:rsidR="00BE2B0F" w:rsidRDefault="00BE2B0F" w:rsidP="00BE2B0F">
      <w:pPr>
        <w:jc w:val="both"/>
      </w:pPr>
    </w:p>
    <w:p w14:paraId="4B3D46E4" w14:textId="66650CA4" w:rsidR="00BE2B0F" w:rsidRDefault="00BE2B0F" w:rsidP="00BE2B0F">
      <w:pPr>
        <w:jc w:val="both"/>
      </w:pPr>
    </w:p>
    <w:p w14:paraId="4DA2D854" w14:textId="7B51E5CE" w:rsidR="00BE2B0F" w:rsidRDefault="00BE2B0F" w:rsidP="00BE2B0F">
      <w:pPr>
        <w:jc w:val="both"/>
      </w:pPr>
    </w:p>
    <w:p w14:paraId="0FEA0121" w14:textId="1F3A1B0B" w:rsidR="00BE2B0F" w:rsidRDefault="00BE2B0F" w:rsidP="00BE2B0F">
      <w:pPr>
        <w:jc w:val="both"/>
      </w:pPr>
    </w:p>
    <w:p w14:paraId="132C367D" w14:textId="22330372" w:rsidR="00BE2B0F" w:rsidRDefault="00BE2B0F" w:rsidP="00BE2B0F">
      <w:pPr>
        <w:jc w:val="both"/>
      </w:pPr>
    </w:p>
    <w:p w14:paraId="1A18026F" w14:textId="262223E2" w:rsidR="00BE2B0F" w:rsidRDefault="00BE2B0F" w:rsidP="00BE2B0F">
      <w:pPr>
        <w:jc w:val="both"/>
      </w:pPr>
    </w:p>
    <w:p w14:paraId="08D56F4D" w14:textId="1CFAAD18" w:rsidR="00BE2B0F" w:rsidRDefault="00BE2B0F" w:rsidP="00BE2B0F">
      <w:pPr>
        <w:pStyle w:val="T1-TituloPrimario"/>
      </w:pPr>
      <w:bookmarkStart w:id="15" w:name="_Toc40231854"/>
      <w:r>
        <w:lastRenderedPageBreak/>
        <w:t>diagrama de classe</w:t>
      </w:r>
      <w:bookmarkEnd w:id="15"/>
    </w:p>
    <w:p w14:paraId="57CF2E09" w14:textId="39327552" w:rsidR="00774169" w:rsidRPr="00774169" w:rsidRDefault="00774169" w:rsidP="00774169">
      <w:pPr>
        <w:pStyle w:val="TE-Normal"/>
      </w:pPr>
      <w:r>
        <w:t>Nesse diagrama de classe para a lista de compras foi feito com os seguintes requisitos:</w:t>
      </w:r>
    </w:p>
    <w:p w14:paraId="4053DDB3" w14:textId="77777777" w:rsidR="00BE2B0F" w:rsidRDefault="00BE2B0F" w:rsidP="00BE2B0F">
      <w:pPr>
        <w:jc w:val="both"/>
      </w:pPr>
      <w:r>
        <w:rPr>
          <w:noProof/>
        </w:rPr>
        <w:drawing>
          <wp:inline distT="0" distB="0" distL="0" distR="0" wp14:anchorId="2A0763FF" wp14:editId="7893F4E4">
            <wp:extent cx="5803277" cy="2799107"/>
            <wp:effectExtent l="0" t="0" r="6985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44" cy="28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EE85" w14:textId="77777777" w:rsidR="00BE2B0F" w:rsidRDefault="00BE2B0F" w:rsidP="00BE2B0F">
      <w:pPr>
        <w:pStyle w:val="PargrafodaLista"/>
        <w:jc w:val="both"/>
      </w:pPr>
    </w:p>
    <w:p w14:paraId="01299843" w14:textId="23CC224C" w:rsidR="00BE2B0F" w:rsidRDefault="00774169" w:rsidP="00774169">
      <w:pPr>
        <w:pStyle w:val="TE-Normal"/>
        <w:numPr>
          <w:ilvl w:val="0"/>
          <w:numId w:val="44"/>
        </w:numPr>
      </w:pPr>
      <w:r>
        <w:t>Usuário: Nele é necessário um número de usuário e a senha para entrar na aplicação de lista e apresentar o estado do login, para verificar ele mostra uma booleana se está online ou não</w:t>
      </w:r>
    </w:p>
    <w:p w14:paraId="694C950C" w14:textId="07985AC2" w:rsidR="00774169" w:rsidRDefault="00774169" w:rsidP="00774169">
      <w:pPr>
        <w:pStyle w:val="TE-Normal"/>
        <w:numPr>
          <w:ilvl w:val="0"/>
          <w:numId w:val="44"/>
        </w:numPr>
      </w:pPr>
      <w:r>
        <w:t>Lista: Dentro da lista existe o produto, nesse produto ele tem as funções que um produto tem que fazer, que é listar a lista de compras, incluir, algum dado da lista, alterar para fazer mudanças e atualizar ela, e excluir que nada mais é de deletar alguma coisa dentro da lista.</w:t>
      </w:r>
    </w:p>
    <w:p w14:paraId="0B19D938" w14:textId="501E792C" w:rsidR="00BE2B0F" w:rsidRDefault="00774169" w:rsidP="00103BCD">
      <w:pPr>
        <w:pStyle w:val="TE-Normal"/>
        <w:numPr>
          <w:ilvl w:val="0"/>
          <w:numId w:val="44"/>
        </w:numPr>
      </w:pPr>
      <w:r>
        <w:t>Produto</w:t>
      </w:r>
      <w:r w:rsidR="00BB1D4A">
        <w:t xml:space="preserve">: para descrever um produto dentro da lista, ele deve ter o nome, o tipo de unidade da compra, a quantidade a ser comprada durante o mês, a quantidade atual de compras feitas e o preço estimado do valor do produto, e nele tem as funções </w:t>
      </w:r>
      <w:r w:rsidR="00103BCD">
        <w:t>todas as funções que a Lista apresenta.</w:t>
      </w:r>
    </w:p>
    <w:p w14:paraId="47837D2B" w14:textId="21D03FB7" w:rsidR="00BE2B0F" w:rsidRDefault="009E3F47" w:rsidP="009E3F47">
      <w:pPr>
        <w:pStyle w:val="T1-TituloPrimario"/>
      </w:pPr>
      <w:bookmarkStart w:id="16" w:name="_Toc40231855"/>
      <w:r>
        <w:lastRenderedPageBreak/>
        <w:t>como se faz a instalação de github</w:t>
      </w:r>
      <w:bookmarkEnd w:id="16"/>
    </w:p>
    <w:p w14:paraId="78C0BA79" w14:textId="08E628D0" w:rsidR="00296C3D" w:rsidRDefault="00296C3D" w:rsidP="00296C3D">
      <w:pPr>
        <w:pStyle w:val="TE-Normal"/>
      </w:pPr>
      <w:r>
        <w:t xml:space="preserve">Primeiramente eu no meu GitHub: Taruhn, e entrei no </w:t>
      </w:r>
      <w:r w:rsidRPr="00296C3D">
        <w:t>https://github.com/new</w:t>
      </w:r>
      <w:r>
        <w:t xml:space="preserve">, para criar o meu repositório, o nome do repositório se chamará, </w:t>
      </w:r>
      <w:r w:rsidR="00101F9D">
        <w:t>“</w:t>
      </w:r>
      <w:proofErr w:type="spellStart"/>
      <w:r>
        <w:t>EstudosDirigidosUNIPLAC</w:t>
      </w:r>
      <w:proofErr w:type="spellEnd"/>
      <w:r w:rsidR="00101F9D">
        <w:t>”</w:t>
      </w:r>
      <w:r>
        <w:t>, e em seguida eu tenho opções, nas quais descrevem se eu desejo que esse depositório fique privado ou público, nesse caso eu irei escolher privado porque esse repositório ele tem a importância de ser só eu e o professor de ter esse privilégio de acessar ele.</w:t>
      </w:r>
    </w:p>
    <w:p w14:paraId="770326F6" w14:textId="36C0DA60" w:rsidR="005E6018" w:rsidRDefault="005E6018" w:rsidP="005E6018">
      <w:pPr>
        <w:pStyle w:val="TE-Figura"/>
      </w:pPr>
      <w:r>
        <w:rPr>
          <w:noProof/>
        </w:rPr>
        <w:drawing>
          <wp:inline distT="0" distB="0" distL="0" distR="0" wp14:anchorId="094B12AA" wp14:editId="44087482">
            <wp:extent cx="4367872" cy="4603805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32" cy="46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1E10" w14:textId="00C460A7" w:rsidR="00296C3D" w:rsidRDefault="00296C3D" w:rsidP="00296C3D">
      <w:pPr>
        <w:pStyle w:val="TE-Normal"/>
      </w:pPr>
      <w:r>
        <w:t xml:space="preserve">Em seguida eu colocarei dentro do repositório um </w:t>
      </w:r>
      <w:proofErr w:type="spellStart"/>
      <w:r w:rsidRPr="00296C3D">
        <w:rPr>
          <w:i/>
          <w:iCs/>
        </w:rPr>
        <w:t>readme</w:t>
      </w:r>
      <w:proofErr w:type="spellEnd"/>
      <w:r>
        <w:rPr>
          <w:i/>
          <w:iCs/>
        </w:rPr>
        <w:t xml:space="preserve"> </w:t>
      </w:r>
      <w:r>
        <w:t>para ver ser ele foi criado com sucesso</w:t>
      </w:r>
      <w:r w:rsidR="009E3F47">
        <w:t xml:space="preserve">. </w:t>
      </w:r>
      <w:r w:rsidR="005E6018" w:rsidRPr="0028697F">
        <w:t>Feito assim, o repositório</w:t>
      </w:r>
      <w:r w:rsidRPr="0028697F">
        <w:t xml:space="preserve"> terá </w:t>
      </w:r>
      <w:r w:rsidR="005E6018" w:rsidRPr="0028697F">
        <w:t xml:space="preserve">sido </w:t>
      </w:r>
      <w:r w:rsidRPr="0028697F">
        <w:t>criado</w:t>
      </w:r>
      <w:r w:rsidR="005E6018" w:rsidRPr="0028697F">
        <w:t xml:space="preserve"> com</w:t>
      </w:r>
      <w:r w:rsidRPr="0028697F">
        <w:t xml:space="preserve"> esse caminho</w:t>
      </w:r>
      <w:r>
        <w:t xml:space="preserve"> </w:t>
      </w:r>
      <w:hyperlink r:id="rId12" w:history="1">
        <w:r w:rsidR="00C36EA8" w:rsidRPr="00310E5F">
          <w:rPr>
            <w:rStyle w:val="Hyperlink"/>
          </w:rPr>
          <w:t>https://github.com/Taruhn/EstudosDirigidosUNIPLAC.</w:t>
        </w:r>
        <w:r w:rsidR="00C36EA8" w:rsidRPr="00310E5F">
          <w:rPr>
            <w:rStyle w:val="Hyperlink"/>
            <w:noProof/>
          </w:rPr>
          <w:lastRenderedPageBreak/>
          <w:drawing>
            <wp:inline distT="0" distB="0" distL="0" distR="0" wp14:anchorId="178316EC" wp14:editId="1B130B9E">
              <wp:extent cx="5748655" cy="4158615"/>
              <wp:effectExtent l="0" t="0" r="4445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8655" cy="415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8BC3015" w14:textId="77777777" w:rsidR="00C36EA8" w:rsidRPr="00101F9D" w:rsidRDefault="00C36EA8" w:rsidP="00296C3D">
      <w:pPr>
        <w:pStyle w:val="TE-Normal"/>
      </w:pPr>
    </w:p>
    <w:bookmarkEnd w:id="9"/>
    <w:bookmarkEnd w:id="10"/>
    <w:bookmarkEnd w:id="11"/>
    <w:bookmarkEnd w:id="12"/>
    <w:p w14:paraId="3580F109" w14:textId="18F14DEA" w:rsidR="00284A5D" w:rsidRDefault="009E3F47" w:rsidP="009E3F47">
      <w:pPr>
        <w:pStyle w:val="TE-Normal"/>
        <w:ind w:firstLine="0"/>
      </w:pPr>
      <w:r>
        <w:tab/>
        <w:t>Depois de criado, precisa criar um</w:t>
      </w:r>
      <w:r w:rsidR="001649B7">
        <w:t>a pasta que possa fazer o repositório dos arquivos que estão no</w:t>
      </w:r>
      <w:r w:rsidR="00F17B6D" w:rsidRPr="00F17B6D">
        <w:t xml:space="preserve"> </w:t>
      </w:r>
      <w:r w:rsidR="00F17B6D">
        <w:t>GitHub</w:t>
      </w:r>
      <w:r w:rsidR="00F17B6D">
        <w:t xml:space="preserve"> para o</w:t>
      </w:r>
      <w:r w:rsidR="001649B7">
        <w:t xml:space="preserve"> computador, para isso é necessário fazer um Clone dos documentos usando o caminho que o repositório foi criado, sendo ele o </w:t>
      </w:r>
      <w:hyperlink r:id="rId14" w:history="1">
        <w:r w:rsidR="001649B7" w:rsidRPr="00F95934">
          <w:rPr>
            <w:rStyle w:val="Hyperlink"/>
          </w:rPr>
          <w:t>https://github.com/Taruhn/EstudosDirigidosUNIPLAC.git</w:t>
        </w:r>
      </w:hyperlink>
      <w:r w:rsidR="001649B7">
        <w:t>, em seguida pegar esse link e colocar no terminal do computador e fazer a criação.</w:t>
      </w:r>
    </w:p>
    <w:p w14:paraId="0FE9DBB9" w14:textId="6B2BD7A5" w:rsidR="00284A5D" w:rsidRDefault="00284A5D" w:rsidP="009E3F47">
      <w:pPr>
        <w:pStyle w:val="TE-Normal"/>
        <w:ind w:firstLine="0"/>
      </w:pPr>
      <w:r>
        <w:tab/>
        <w:t xml:space="preserve">Dentro do terminal de controle, para colocar os documentos, é necessário criar uma pasta dedicada para colocar os documentos </w:t>
      </w:r>
      <w:r w:rsidR="008F2F74">
        <w:t xml:space="preserve">para não comprometer os arquivos e serão só de uso para esse bem. </w:t>
      </w:r>
    </w:p>
    <w:p w14:paraId="0BFCD3CC" w14:textId="1C5DE456" w:rsidR="008F2F74" w:rsidRDefault="008F2F74" w:rsidP="009E3F47">
      <w:pPr>
        <w:pStyle w:val="TE-Normal"/>
        <w:ind w:firstLine="0"/>
      </w:pPr>
      <w:r>
        <w:rPr>
          <w:noProof/>
        </w:rPr>
        <w:drawing>
          <wp:inline distT="0" distB="0" distL="0" distR="0" wp14:anchorId="1DDBA8FD" wp14:editId="4EA15859">
            <wp:extent cx="5749925" cy="716915"/>
            <wp:effectExtent l="0" t="0" r="317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682B" w14:textId="7544E4AD" w:rsidR="008F2F74" w:rsidRDefault="008F2F74" w:rsidP="009E3F47">
      <w:pPr>
        <w:pStyle w:val="TE-Normal"/>
        <w:ind w:firstLine="0"/>
      </w:pPr>
      <w:r>
        <w:tab/>
        <w:t xml:space="preserve">Para ser colocado na pasta </w:t>
      </w:r>
      <w:r w:rsidR="00DE4E46">
        <w:t>desejada, em primeiro</w:t>
      </w:r>
      <w:r>
        <w:t xml:space="preserve"> precisa </w:t>
      </w:r>
      <w:r w:rsidR="00DE4E46">
        <w:t>colocar o caminho do diretório</w:t>
      </w:r>
      <w:r>
        <w:t xml:space="preserve"> dento do terminal de controle,</w:t>
      </w:r>
      <w:r w:rsidR="00DE4E46">
        <w:t xml:space="preserve"> no caso de estar</w:t>
      </w:r>
      <w:r>
        <w:t xml:space="preserve"> dentro do no meu computador pessoal ficou assim, C:\Users\ricar\Desktop\Documents\EstudosDirigidosUNIPLAC, </w:t>
      </w:r>
      <w:r w:rsidR="00DE4E46">
        <w:lastRenderedPageBreak/>
        <w:t xml:space="preserve">essa é a localização que ele ficam, </w:t>
      </w:r>
      <w:r>
        <w:t>em seguida é posto o comando “</w:t>
      </w:r>
      <w:proofErr w:type="spellStart"/>
      <w:r>
        <w:t>git</w:t>
      </w:r>
      <w:proofErr w:type="spellEnd"/>
      <w:r>
        <w:t xml:space="preserve"> clone”,</w:t>
      </w:r>
      <w:r w:rsidR="00DE4E46">
        <w:t xml:space="preserve"> e o link do repositório do </w:t>
      </w:r>
      <w:proofErr w:type="spellStart"/>
      <w:r w:rsidR="00DE4E46">
        <w:t>git</w:t>
      </w:r>
      <w:proofErr w:type="spellEnd"/>
      <w:r w:rsidR="00DE4E46">
        <w:t>,</w:t>
      </w:r>
      <w:r>
        <w:t xml:space="preserve"> com isso ele </w:t>
      </w:r>
      <w:r w:rsidR="00F17B6D">
        <w:t xml:space="preserve">clona todos os arquivos do repositório dentro do </w:t>
      </w:r>
      <w:proofErr w:type="spellStart"/>
      <w:r w:rsidR="00F17B6D">
        <w:t>git</w:t>
      </w:r>
      <w:proofErr w:type="spellEnd"/>
      <w:r w:rsidR="00F17B6D">
        <w:t xml:space="preserve"> e coloca dentro da pasta dedicada</w:t>
      </w:r>
      <w:r w:rsidR="000C4500">
        <w:t>.</w:t>
      </w:r>
    </w:p>
    <w:p w14:paraId="3EB41D40" w14:textId="77777777" w:rsidR="00B9259C" w:rsidRDefault="000C4500" w:rsidP="009E3F47">
      <w:pPr>
        <w:pStyle w:val="TE-Normal"/>
        <w:ind w:firstLine="0"/>
      </w:pPr>
      <w:r>
        <w:tab/>
        <w:t>Para colocar arquivos dentro do repositório</w:t>
      </w:r>
      <w:r w:rsidR="00DE4E46">
        <w:t>, é necessário está na posição do diretório, e usar o comando “</w:t>
      </w:r>
      <w:proofErr w:type="spellStart"/>
      <w:r w:rsidR="00DE4E46" w:rsidRPr="00B9259C">
        <w:rPr>
          <w:b/>
          <w:bCs/>
        </w:rPr>
        <w:t>git</w:t>
      </w:r>
      <w:proofErr w:type="spellEnd"/>
      <w:r w:rsidR="00DE4E46" w:rsidRPr="00B9259C">
        <w:rPr>
          <w:b/>
          <w:bCs/>
        </w:rPr>
        <w:t xml:space="preserve"> </w:t>
      </w:r>
      <w:proofErr w:type="spellStart"/>
      <w:r w:rsidR="00DE4E46" w:rsidRPr="00B9259C">
        <w:rPr>
          <w:b/>
          <w:bCs/>
        </w:rPr>
        <w:t>add</w:t>
      </w:r>
      <w:proofErr w:type="spellEnd"/>
      <w:r w:rsidR="00DE4E46">
        <w:t>”, esse comando adiciona as mudanças do repositório que foram adicionadas dentro dela, depois de executado esse passo, para confirmar se houve alterações ou não se usa o comando “</w:t>
      </w:r>
      <w:proofErr w:type="spellStart"/>
      <w:r w:rsidR="00DE4E46">
        <w:t>git</w:t>
      </w:r>
      <w:proofErr w:type="spellEnd"/>
      <w:r w:rsidR="00DE4E46">
        <w:t xml:space="preserve"> status”, nele mostra o que está dentro do repositório, se houver alguma alteração</w:t>
      </w:r>
      <w:r w:rsidR="00B9259C">
        <w:t xml:space="preserve"> ele vai mostrar a cor do  nome do documento em vermelho.</w:t>
      </w:r>
    </w:p>
    <w:p w14:paraId="303407F3" w14:textId="1505C432" w:rsidR="000C4500" w:rsidRDefault="00B9259C" w:rsidP="00B9259C">
      <w:pPr>
        <w:pStyle w:val="TE-Normal"/>
        <w:ind w:firstLine="709"/>
      </w:pPr>
      <w:r>
        <w:t>E</w:t>
      </w:r>
      <w:r w:rsidR="00DE4E46">
        <w:t>m seguida se usa o comando “</w:t>
      </w:r>
      <w:proofErr w:type="spellStart"/>
      <w:r w:rsidR="00DE4E46" w:rsidRPr="00103BCD">
        <w:rPr>
          <w:b/>
          <w:bCs/>
        </w:rPr>
        <w:t>git</w:t>
      </w:r>
      <w:proofErr w:type="spellEnd"/>
      <w:r w:rsidR="00DE4E46" w:rsidRPr="00103BCD">
        <w:rPr>
          <w:b/>
          <w:bCs/>
        </w:rPr>
        <w:t xml:space="preserve"> </w:t>
      </w:r>
      <w:proofErr w:type="spellStart"/>
      <w:r w:rsidR="00DE4E46" w:rsidRPr="00103BCD">
        <w:rPr>
          <w:b/>
          <w:bCs/>
        </w:rPr>
        <w:t>commit</w:t>
      </w:r>
      <w:proofErr w:type="spellEnd"/>
      <w:r w:rsidR="00DE4E46" w:rsidRPr="00103BCD">
        <w:rPr>
          <w:b/>
          <w:bCs/>
        </w:rPr>
        <w:t xml:space="preserve"> -m</w:t>
      </w:r>
      <w:r w:rsidRPr="00103BCD">
        <w:rPr>
          <w:b/>
          <w:bCs/>
        </w:rPr>
        <w:t xml:space="preserve"> “</w:t>
      </w:r>
      <w:r w:rsidRPr="00103BCD">
        <w:rPr>
          <w:b/>
          <w:bCs/>
        </w:rPr>
        <w:t>mensagem explicando o que eu estou fazendo</w:t>
      </w:r>
      <w:r w:rsidRPr="00103BCD">
        <w:rPr>
          <w:b/>
          <w:bCs/>
        </w:rPr>
        <w:t>”</w:t>
      </w:r>
      <w:r>
        <w:t xml:space="preserve"> </w:t>
      </w:r>
      <w:r w:rsidR="00DE4E46">
        <w:t>”</w:t>
      </w:r>
      <w:r>
        <w:t>, que significa uma confirmação do que está mandando para o servidor, a partir disso, caso queria adicionar algo mais tem que fazer outra mudança fazendo esse processo.</w:t>
      </w:r>
    </w:p>
    <w:p w14:paraId="19445EC0" w14:textId="729E61C6" w:rsidR="00FA1A6A" w:rsidRDefault="00FA1A6A" w:rsidP="00B9259C">
      <w:pPr>
        <w:pStyle w:val="TE-Normal"/>
        <w:ind w:firstLine="709"/>
      </w:pPr>
      <w:r>
        <w:t>E para finalizar para mandar o documento para o repositório, se usa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” que nada mais é que ele mandar o </w:t>
      </w:r>
      <w:proofErr w:type="spellStart"/>
      <w:r>
        <w:t>commit</w:t>
      </w:r>
      <w:proofErr w:type="spellEnd"/>
      <w:r>
        <w:t xml:space="preserve"> localmente da maquina para o servidor (repositório), para confirmar a transferência do arquivo ele pede o e-mail e a senha do criador do repositório para confirmar a transferência,</w:t>
      </w:r>
      <w:r w:rsidR="00103BCD">
        <w:t xml:space="preserve"> e com isso o documento estará dentro do servidor.</w:t>
      </w:r>
    </w:p>
    <w:sectPr w:rsidR="00FA1A6A" w:rsidSect="00316E4D">
      <w:headerReference w:type="even" r:id="rId16"/>
      <w:headerReference w:type="default" r:id="rId17"/>
      <w:footerReference w:type="even" r:id="rId18"/>
      <w:footerReference w:type="first" r:id="rId19"/>
      <w:pgSz w:w="11906" w:h="16838" w:code="9"/>
      <w:pgMar w:top="1701" w:right="1134" w:bottom="153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508A7" w14:textId="77777777" w:rsidR="00E52CF3" w:rsidRDefault="00E52CF3">
      <w:r>
        <w:separator/>
      </w:r>
    </w:p>
  </w:endnote>
  <w:endnote w:type="continuationSeparator" w:id="0">
    <w:p w14:paraId="651A778A" w14:textId="77777777" w:rsidR="00E52CF3" w:rsidRDefault="00E5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D4697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F5D80" w14:textId="77777777" w:rsidR="007E5845" w:rsidRPr="00501926" w:rsidRDefault="007E5845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85627" w14:textId="77777777" w:rsidR="00E52CF3" w:rsidRDefault="00E52CF3">
      <w:r>
        <w:separator/>
      </w:r>
    </w:p>
  </w:footnote>
  <w:footnote w:type="continuationSeparator" w:id="0">
    <w:p w14:paraId="6B2F1A8D" w14:textId="77777777" w:rsidR="00E52CF3" w:rsidRDefault="00E52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51166" w14:textId="77777777" w:rsidR="007E5845" w:rsidRDefault="007E5845">
    <w:pPr>
      <w:pStyle w:val="Cabealho"/>
      <w:ind w:right="360"/>
    </w:pPr>
    <w:r>
      <w:fldChar w:fldCharType="begin"/>
    </w:r>
    <w:r>
      <w:instrText>\page\* ARABIC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00A93" w14:textId="77777777" w:rsidR="007E5845" w:rsidRPr="00EC49FE" w:rsidRDefault="007E5845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14:paraId="4AE26A5D" w14:textId="77777777" w:rsidR="007E5845" w:rsidRPr="00EC49FE" w:rsidRDefault="007E5845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321DA" w14:textId="77777777" w:rsidR="007E5845" w:rsidRDefault="007E5845">
    <w:pPr>
      <w:framePr w:wrap="around" w:vAnchor="text" w:hAnchor="margin" w:xAlign="inside" w:y="1"/>
    </w:pPr>
  </w:p>
  <w:p w14:paraId="13B6B0CB" w14:textId="77777777" w:rsidR="007E5845" w:rsidRDefault="007E5845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B0410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802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664D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78EC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64B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B6A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32EA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48EC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B4F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4206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11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12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13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5" w15:restartNumberingAfterBreak="0">
    <w:nsid w:val="19CF3F5D"/>
    <w:multiLevelType w:val="hybridMultilevel"/>
    <w:tmpl w:val="97006C24"/>
    <w:lvl w:ilvl="0" w:tplc="FF00649C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bCs w:val="0"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7343A"/>
    <w:multiLevelType w:val="hybridMultilevel"/>
    <w:tmpl w:val="C66E1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BA27816"/>
    <w:multiLevelType w:val="hybridMultilevel"/>
    <w:tmpl w:val="59CEBD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BF775F"/>
    <w:multiLevelType w:val="hybridMultilevel"/>
    <w:tmpl w:val="9F145DCE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19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1353"/>
        </w:tabs>
        <w:ind w:left="1353" w:hanging="360"/>
      </w:pPr>
    </w:lvl>
  </w:abstractNum>
  <w:abstractNum w:abstractNumId="20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E2E5585"/>
    <w:multiLevelType w:val="hybridMultilevel"/>
    <w:tmpl w:val="30BCE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861D1"/>
    <w:multiLevelType w:val="hybridMultilevel"/>
    <w:tmpl w:val="9850C7E2"/>
    <w:lvl w:ilvl="0" w:tplc="C6A07F2C">
      <w:start w:val="1"/>
      <w:numFmt w:val="decimal"/>
      <w:pStyle w:val="TE-LegendaFigura"/>
      <w:lvlText w:val="FIGURA %1 - "/>
      <w:lvlJc w:val="left"/>
      <w:pPr>
        <w:tabs>
          <w:tab w:val="num" w:pos="1277"/>
        </w:tabs>
        <w:ind w:left="2581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3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E17D38"/>
    <w:multiLevelType w:val="hybridMultilevel"/>
    <w:tmpl w:val="DE04FB94"/>
    <w:lvl w:ilvl="0" w:tplc="0A4C560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9A35E7A"/>
    <w:multiLevelType w:val="hybridMultilevel"/>
    <w:tmpl w:val="516C2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9BF60B8"/>
    <w:multiLevelType w:val="hybridMultilevel"/>
    <w:tmpl w:val="5D98245E"/>
    <w:lvl w:ilvl="0" w:tplc="04160001">
      <w:start w:val="1"/>
      <w:numFmt w:val="bullet"/>
      <w:lvlText w:val=""/>
      <w:lvlJc w:val="left"/>
      <w:pPr>
        <w:ind w:left="17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13"/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9"/>
  </w:num>
  <w:num w:numId="9">
    <w:abstractNumId w:val="14"/>
  </w:num>
  <w:num w:numId="10">
    <w:abstractNumId w:val="19"/>
    <w:lvlOverride w:ilvl="0">
      <w:startOverride w:val="1"/>
    </w:lvlOverride>
  </w:num>
  <w:num w:numId="11">
    <w:abstractNumId w:val="22"/>
  </w:num>
  <w:num w:numId="12">
    <w:abstractNumId w:val="23"/>
  </w:num>
  <w:num w:numId="13">
    <w:abstractNumId w:val="15"/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26"/>
  </w:num>
  <w:num w:numId="29">
    <w:abstractNumId w:val="17"/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33">
    <w:abstractNumId w:val="22"/>
    <w:lvlOverride w:ilvl="0">
      <w:startOverride w:val="1"/>
    </w:lvlOverride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1"/>
  </w:num>
  <w:num w:numId="41">
    <w:abstractNumId w:val="24"/>
  </w:num>
  <w:num w:numId="42">
    <w:abstractNumId w:val="25"/>
  </w:num>
  <w:num w:numId="43">
    <w:abstractNumId w:val="16"/>
  </w:num>
  <w:num w:numId="44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2C"/>
    <w:rsid w:val="00000C54"/>
    <w:rsid w:val="00006230"/>
    <w:rsid w:val="00007D94"/>
    <w:rsid w:val="000125C4"/>
    <w:rsid w:val="000337AA"/>
    <w:rsid w:val="00033D5D"/>
    <w:rsid w:val="000437C7"/>
    <w:rsid w:val="0004388F"/>
    <w:rsid w:val="00055C16"/>
    <w:rsid w:val="000562D6"/>
    <w:rsid w:val="000602E7"/>
    <w:rsid w:val="00060F83"/>
    <w:rsid w:val="0006155A"/>
    <w:rsid w:val="00062E3A"/>
    <w:rsid w:val="00063461"/>
    <w:rsid w:val="00084375"/>
    <w:rsid w:val="0009159A"/>
    <w:rsid w:val="00096204"/>
    <w:rsid w:val="000A2D8A"/>
    <w:rsid w:val="000B4A73"/>
    <w:rsid w:val="000C4500"/>
    <w:rsid w:val="000D4860"/>
    <w:rsid w:val="000E4099"/>
    <w:rsid w:val="000F7072"/>
    <w:rsid w:val="00101F9D"/>
    <w:rsid w:val="0010263A"/>
    <w:rsid w:val="00103BCD"/>
    <w:rsid w:val="00106D1B"/>
    <w:rsid w:val="0012274D"/>
    <w:rsid w:val="00125046"/>
    <w:rsid w:val="00130F5A"/>
    <w:rsid w:val="001514FC"/>
    <w:rsid w:val="0015533E"/>
    <w:rsid w:val="001649B7"/>
    <w:rsid w:val="00165272"/>
    <w:rsid w:val="00167775"/>
    <w:rsid w:val="00183704"/>
    <w:rsid w:val="00185354"/>
    <w:rsid w:val="00185DF1"/>
    <w:rsid w:val="00187B24"/>
    <w:rsid w:val="001909FA"/>
    <w:rsid w:val="00190A9C"/>
    <w:rsid w:val="001B2E3C"/>
    <w:rsid w:val="001B3A78"/>
    <w:rsid w:val="001C5834"/>
    <w:rsid w:val="001D4958"/>
    <w:rsid w:val="001D59F7"/>
    <w:rsid w:val="001E22D8"/>
    <w:rsid w:val="001E2BC2"/>
    <w:rsid w:val="001E6DE4"/>
    <w:rsid w:val="001F1045"/>
    <w:rsid w:val="001F3EFD"/>
    <w:rsid w:val="002018DC"/>
    <w:rsid w:val="00203EC6"/>
    <w:rsid w:val="002133EC"/>
    <w:rsid w:val="002170A9"/>
    <w:rsid w:val="00225843"/>
    <w:rsid w:val="002277D4"/>
    <w:rsid w:val="002322E9"/>
    <w:rsid w:val="00234846"/>
    <w:rsid w:val="00237321"/>
    <w:rsid w:val="00243AA4"/>
    <w:rsid w:val="002455F6"/>
    <w:rsid w:val="002469C9"/>
    <w:rsid w:val="002508F4"/>
    <w:rsid w:val="002538D6"/>
    <w:rsid w:val="002554C8"/>
    <w:rsid w:val="00261D9B"/>
    <w:rsid w:val="00266F66"/>
    <w:rsid w:val="00271587"/>
    <w:rsid w:val="00280B46"/>
    <w:rsid w:val="00284A5D"/>
    <w:rsid w:val="00284CD3"/>
    <w:rsid w:val="0028697F"/>
    <w:rsid w:val="00296C3D"/>
    <w:rsid w:val="002B0165"/>
    <w:rsid w:val="002B0F08"/>
    <w:rsid w:val="002B5D16"/>
    <w:rsid w:val="002B790C"/>
    <w:rsid w:val="002C3C7C"/>
    <w:rsid w:val="002D0766"/>
    <w:rsid w:val="002D6C87"/>
    <w:rsid w:val="002E17C5"/>
    <w:rsid w:val="002F2C1E"/>
    <w:rsid w:val="002F3BD5"/>
    <w:rsid w:val="003024FC"/>
    <w:rsid w:val="00306F08"/>
    <w:rsid w:val="00307DAD"/>
    <w:rsid w:val="003141CE"/>
    <w:rsid w:val="00316E4D"/>
    <w:rsid w:val="00320FD1"/>
    <w:rsid w:val="00330DF6"/>
    <w:rsid w:val="00333C5A"/>
    <w:rsid w:val="00342A06"/>
    <w:rsid w:val="00343A15"/>
    <w:rsid w:val="003451C4"/>
    <w:rsid w:val="0034761D"/>
    <w:rsid w:val="00353FB1"/>
    <w:rsid w:val="00354CB4"/>
    <w:rsid w:val="00360558"/>
    <w:rsid w:val="003619FE"/>
    <w:rsid w:val="00366F41"/>
    <w:rsid w:val="00383C42"/>
    <w:rsid w:val="00387CFF"/>
    <w:rsid w:val="003A00B0"/>
    <w:rsid w:val="003A0F5C"/>
    <w:rsid w:val="003A1425"/>
    <w:rsid w:val="003A2FC8"/>
    <w:rsid w:val="003A5DD4"/>
    <w:rsid w:val="003B3612"/>
    <w:rsid w:val="003B4020"/>
    <w:rsid w:val="003D6D07"/>
    <w:rsid w:val="003F5641"/>
    <w:rsid w:val="00403277"/>
    <w:rsid w:val="00407CC0"/>
    <w:rsid w:val="0041092F"/>
    <w:rsid w:val="004112CE"/>
    <w:rsid w:val="00414398"/>
    <w:rsid w:val="0041607B"/>
    <w:rsid w:val="00430BD0"/>
    <w:rsid w:val="00432533"/>
    <w:rsid w:val="004375C5"/>
    <w:rsid w:val="004423F9"/>
    <w:rsid w:val="0044287A"/>
    <w:rsid w:val="00455EC9"/>
    <w:rsid w:val="004568C8"/>
    <w:rsid w:val="00457415"/>
    <w:rsid w:val="0047167E"/>
    <w:rsid w:val="0047542B"/>
    <w:rsid w:val="00476E4E"/>
    <w:rsid w:val="00481948"/>
    <w:rsid w:val="00482459"/>
    <w:rsid w:val="00484BE4"/>
    <w:rsid w:val="0048738A"/>
    <w:rsid w:val="004916B8"/>
    <w:rsid w:val="0049432D"/>
    <w:rsid w:val="0049441C"/>
    <w:rsid w:val="00495640"/>
    <w:rsid w:val="00495CCE"/>
    <w:rsid w:val="004964A0"/>
    <w:rsid w:val="0049697E"/>
    <w:rsid w:val="004A3E2C"/>
    <w:rsid w:val="004B162E"/>
    <w:rsid w:val="004B33F0"/>
    <w:rsid w:val="004B4131"/>
    <w:rsid w:val="004B5B03"/>
    <w:rsid w:val="004B7500"/>
    <w:rsid w:val="004C251C"/>
    <w:rsid w:val="004C6DC9"/>
    <w:rsid w:val="004C6F87"/>
    <w:rsid w:val="004D2ACA"/>
    <w:rsid w:val="004E07D1"/>
    <w:rsid w:val="004E65A8"/>
    <w:rsid w:val="00501926"/>
    <w:rsid w:val="00503438"/>
    <w:rsid w:val="005047B3"/>
    <w:rsid w:val="00504B6E"/>
    <w:rsid w:val="0050565B"/>
    <w:rsid w:val="005223F8"/>
    <w:rsid w:val="005234B8"/>
    <w:rsid w:val="0053439E"/>
    <w:rsid w:val="0054301A"/>
    <w:rsid w:val="00553901"/>
    <w:rsid w:val="00560AC6"/>
    <w:rsid w:val="00561120"/>
    <w:rsid w:val="0056705F"/>
    <w:rsid w:val="005716C7"/>
    <w:rsid w:val="005755B0"/>
    <w:rsid w:val="0057691A"/>
    <w:rsid w:val="00580A00"/>
    <w:rsid w:val="00583ABA"/>
    <w:rsid w:val="0058625C"/>
    <w:rsid w:val="00591AF3"/>
    <w:rsid w:val="0059260B"/>
    <w:rsid w:val="005940AD"/>
    <w:rsid w:val="00594F42"/>
    <w:rsid w:val="0059571F"/>
    <w:rsid w:val="00596A8C"/>
    <w:rsid w:val="0059796F"/>
    <w:rsid w:val="005B2845"/>
    <w:rsid w:val="005C7AD6"/>
    <w:rsid w:val="005D0BF4"/>
    <w:rsid w:val="005D343A"/>
    <w:rsid w:val="005D3BCB"/>
    <w:rsid w:val="005E4D22"/>
    <w:rsid w:val="005E6018"/>
    <w:rsid w:val="005F2256"/>
    <w:rsid w:val="005F636C"/>
    <w:rsid w:val="006010C8"/>
    <w:rsid w:val="0060323C"/>
    <w:rsid w:val="006051EC"/>
    <w:rsid w:val="0062012F"/>
    <w:rsid w:val="00621613"/>
    <w:rsid w:val="00627462"/>
    <w:rsid w:val="00630A39"/>
    <w:rsid w:val="006328AB"/>
    <w:rsid w:val="00635A01"/>
    <w:rsid w:val="0065347D"/>
    <w:rsid w:val="00657F4D"/>
    <w:rsid w:val="0066728D"/>
    <w:rsid w:val="00677687"/>
    <w:rsid w:val="00687E74"/>
    <w:rsid w:val="0069769B"/>
    <w:rsid w:val="00697FA4"/>
    <w:rsid w:val="006A32CC"/>
    <w:rsid w:val="006A38B0"/>
    <w:rsid w:val="006A46DE"/>
    <w:rsid w:val="006A5345"/>
    <w:rsid w:val="006B161A"/>
    <w:rsid w:val="006B2277"/>
    <w:rsid w:val="006B3BAE"/>
    <w:rsid w:val="006B5D7A"/>
    <w:rsid w:val="006B7CAD"/>
    <w:rsid w:val="006B7DB5"/>
    <w:rsid w:val="006C1245"/>
    <w:rsid w:val="006C3795"/>
    <w:rsid w:val="006D0116"/>
    <w:rsid w:val="006D2DB4"/>
    <w:rsid w:val="006D58CA"/>
    <w:rsid w:val="006E20C5"/>
    <w:rsid w:val="006E7F51"/>
    <w:rsid w:val="006F2F34"/>
    <w:rsid w:val="00714D42"/>
    <w:rsid w:val="00731083"/>
    <w:rsid w:val="00757982"/>
    <w:rsid w:val="00763604"/>
    <w:rsid w:val="00764082"/>
    <w:rsid w:val="00774169"/>
    <w:rsid w:val="00787893"/>
    <w:rsid w:val="0079011E"/>
    <w:rsid w:val="007927BF"/>
    <w:rsid w:val="0079348C"/>
    <w:rsid w:val="007A59E9"/>
    <w:rsid w:val="007A626B"/>
    <w:rsid w:val="007B1AAC"/>
    <w:rsid w:val="007B4820"/>
    <w:rsid w:val="007B5A4C"/>
    <w:rsid w:val="007C165C"/>
    <w:rsid w:val="007D1F52"/>
    <w:rsid w:val="007D7707"/>
    <w:rsid w:val="007D7974"/>
    <w:rsid w:val="007D7D70"/>
    <w:rsid w:val="007E1F1C"/>
    <w:rsid w:val="007E2481"/>
    <w:rsid w:val="007E4017"/>
    <w:rsid w:val="007E5845"/>
    <w:rsid w:val="007F0176"/>
    <w:rsid w:val="007F142E"/>
    <w:rsid w:val="007F41D4"/>
    <w:rsid w:val="007F4BDB"/>
    <w:rsid w:val="007F5F04"/>
    <w:rsid w:val="008012B8"/>
    <w:rsid w:val="008046CF"/>
    <w:rsid w:val="00812F0E"/>
    <w:rsid w:val="00814CFE"/>
    <w:rsid w:val="00816C6A"/>
    <w:rsid w:val="008215E3"/>
    <w:rsid w:val="00821EF1"/>
    <w:rsid w:val="00825838"/>
    <w:rsid w:val="00831926"/>
    <w:rsid w:val="00850E2B"/>
    <w:rsid w:val="00851ED1"/>
    <w:rsid w:val="008521C8"/>
    <w:rsid w:val="0085262E"/>
    <w:rsid w:val="00853960"/>
    <w:rsid w:val="00853AB0"/>
    <w:rsid w:val="00853CA4"/>
    <w:rsid w:val="00860F3E"/>
    <w:rsid w:val="00862C72"/>
    <w:rsid w:val="0087472C"/>
    <w:rsid w:val="00874DC3"/>
    <w:rsid w:val="00882134"/>
    <w:rsid w:val="00883C50"/>
    <w:rsid w:val="00883C7F"/>
    <w:rsid w:val="008846AC"/>
    <w:rsid w:val="008950CC"/>
    <w:rsid w:val="00897445"/>
    <w:rsid w:val="008A1126"/>
    <w:rsid w:val="008A17C0"/>
    <w:rsid w:val="008B1295"/>
    <w:rsid w:val="008B5B49"/>
    <w:rsid w:val="008B68E5"/>
    <w:rsid w:val="008D096B"/>
    <w:rsid w:val="008D12D0"/>
    <w:rsid w:val="008E08C0"/>
    <w:rsid w:val="008E180B"/>
    <w:rsid w:val="008F2F74"/>
    <w:rsid w:val="008F602C"/>
    <w:rsid w:val="009060DB"/>
    <w:rsid w:val="00910801"/>
    <w:rsid w:val="00915EFF"/>
    <w:rsid w:val="00940DF0"/>
    <w:rsid w:val="0094280A"/>
    <w:rsid w:val="00947D65"/>
    <w:rsid w:val="009534B0"/>
    <w:rsid w:val="009542FE"/>
    <w:rsid w:val="00954CFA"/>
    <w:rsid w:val="00975C03"/>
    <w:rsid w:val="0097687A"/>
    <w:rsid w:val="00983608"/>
    <w:rsid w:val="00984512"/>
    <w:rsid w:val="00984DAA"/>
    <w:rsid w:val="00985A44"/>
    <w:rsid w:val="00985B95"/>
    <w:rsid w:val="009868D0"/>
    <w:rsid w:val="00986DBF"/>
    <w:rsid w:val="0099208C"/>
    <w:rsid w:val="009937B1"/>
    <w:rsid w:val="009A11B9"/>
    <w:rsid w:val="009A76A0"/>
    <w:rsid w:val="009B71B3"/>
    <w:rsid w:val="009C3A33"/>
    <w:rsid w:val="009C6C45"/>
    <w:rsid w:val="009D0C77"/>
    <w:rsid w:val="009D7F7A"/>
    <w:rsid w:val="009E1B22"/>
    <w:rsid w:val="009E23E2"/>
    <w:rsid w:val="009E3F47"/>
    <w:rsid w:val="009E5444"/>
    <w:rsid w:val="009F7806"/>
    <w:rsid w:val="00A141C4"/>
    <w:rsid w:val="00A15965"/>
    <w:rsid w:val="00A275D4"/>
    <w:rsid w:val="00A2792C"/>
    <w:rsid w:val="00A31717"/>
    <w:rsid w:val="00A45090"/>
    <w:rsid w:val="00A555C9"/>
    <w:rsid w:val="00A712E3"/>
    <w:rsid w:val="00A75847"/>
    <w:rsid w:val="00A77FBB"/>
    <w:rsid w:val="00A82056"/>
    <w:rsid w:val="00AA3D2E"/>
    <w:rsid w:val="00AB6D97"/>
    <w:rsid w:val="00AB6E0F"/>
    <w:rsid w:val="00AC7B07"/>
    <w:rsid w:val="00AD2ECF"/>
    <w:rsid w:val="00AD6842"/>
    <w:rsid w:val="00AF340F"/>
    <w:rsid w:val="00AF3DFD"/>
    <w:rsid w:val="00B00C79"/>
    <w:rsid w:val="00B04299"/>
    <w:rsid w:val="00B046C5"/>
    <w:rsid w:val="00B052F3"/>
    <w:rsid w:val="00B11EC2"/>
    <w:rsid w:val="00B206D2"/>
    <w:rsid w:val="00B2784F"/>
    <w:rsid w:val="00B340B2"/>
    <w:rsid w:val="00B36E7E"/>
    <w:rsid w:val="00B376EA"/>
    <w:rsid w:val="00B46882"/>
    <w:rsid w:val="00B4776B"/>
    <w:rsid w:val="00B51DE6"/>
    <w:rsid w:val="00B53B83"/>
    <w:rsid w:val="00B56ED4"/>
    <w:rsid w:val="00B57D45"/>
    <w:rsid w:val="00B6162D"/>
    <w:rsid w:val="00B620EC"/>
    <w:rsid w:val="00B776FE"/>
    <w:rsid w:val="00B8752F"/>
    <w:rsid w:val="00B9259C"/>
    <w:rsid w:val="00B928A3"/>
    <w:rsid w:val="00BA1199"/>
    <w:rsid w:val="00BB1D4A"/>
    <w:rsid w:val="00BB60EF"/>
    <w:rsid w:val="00BB68A9"/>
    <w:rsid w:val="00BC1A81"/>
    <w:rsid w:val="00BE18CE"/>
    <w:rsid w:val="00BE212E"/>
    <w:rsid w:val="00BE2B0F"/>
    <w:rsid w:val="00BE6BC2"/>
    <w:rsid w:val="00BF4F76"/>
    <w:rsid w:val="00C003A0"/>
    <w:rsid w:val="00C03B31"/>
    <w:rsid w:val="00C13B9E"/>
    <w:rsid w:val="00C165BF"/>
    <w:rsid w:val="00C245F2"/>
    <w:rsid w:val="00C24931"/>
    <w:rsid w:val="00C27754"/>
    <w:rsid w:val="00C31631"/>
    <w:rsid w:val="00C31D14"/>
    <w:rsid w:val="00C31EAC"/>
    <w:rsid w:val="00C35B10"/>
    <w:rsid w:val="00C36EA8"/>
    <w:rsid w:val="00C44685"/>
    <w:rsid w:val="00C47CF5"/>
    <w:rsid w:val="00C5077C"/>
    <w:rsid w:val="00C52B0D"/>
    <w:rsid w:val="00C5500F"/>
    <w:rsid w:val="00C652C5"/>
    <w:rsid w:val="00C8090F"/>
    <w:rsid w:val="00C9303F"/>
    <w:rsid w:val="00C93232"/>
    <w:rsid w:val="00CA041F"/>
    <w:rsid w:val="00CA2ABB"/>
    <w:rsid w:val="00CA7D69"/>
    <w:rsid w:val="00CB67CD"/>
    <w:rsid w:val="00CB6DF0"/>
    <w:rsid w:val="00CB7BFD"/>
    <w:rsid w:val="00CC31AD"/>
    <w:rsid w:val="00CD01A2"/>
    <w:rsid w:val="00D01580"/>
    <w:rsid w:val="00D02608"/>
    <w:rsid w:val="00D031AB"/>
    <w:rsid w:val="00D15FBD"/>
    <w:rsid w:val="00D17CC6"/>
    <w:rsid w:val="00D223F2"/>
    <w:rsid w:val="00D2534A"/>
    <w:rsid w:val="00D26A20"/>
    <w:rsid w:val="00D27617"/>
    <w:rsid w:val="00D443FF"/>
    <w:rsid w:val="00D457A7"/>
    <w:rsid w:val="00D52CA5"/>
    <w:rsid w:val="00D56E6B"/>
    <w:rsid w:val="00D57F91"/>
    <w:rsid w:val="00D622FF"/>
    <w:rsid w:val="00D71827"/>
    <w:rsid w:val="00D74DAB"/>
    <w:rsid w:val="00D76C98"/>
    <w:rsid w:val="00D76E91"/>
    <w:rsid w:val="00D8159D"/>
    <w:rsid w:val="00D828C6"/>
    <w:rsid w:val="00D85664"/>
    <w:rsid w:val="00D90993"/>
    <w:rsid w:val="00D9496E"/>
    <w:rsid w:val="00DB4D92"/>
    <w:rsid w:val="00DE0331"/>
    <w:rsid w:val="00DE05D4"/>
    <w:rsid w:val="00DE3C93"/>
    <w:rsid w:val="00DE4C10"/>
    <w:rsid w:val="00DE4E46"/>
    <w:rsid w:val="00DF0A11"/>
    <w:rsid w:val="00DF1332"/>
    <w:rsid w:val="00E0011B"/>
    <w:rsid w:val="00E00CC4"/>
    <w:rsid w:val="00E031CC"/>
    <w:rsid w:val="00E06172"/>
    <w:rsid w:val="00E1167E"/>
    <w:rsid w:val="00E13872"/>
    <w:rsid w:val="00E143BA"/>
    <w:rsid w:val="00E144F7"/>
    <w:rsid w:val="00E1562F"/>
    <w:rsid w:val="00E15B8D"/>
    <w:rsid w:val="00E3231F"/>
    <w:rsid w:val="00E35A1A"/>
    <w:rsid w:val="00E3746A"/>
    <w:rsid w:val="00E44E52"/>
    <w:rsid w:val="00E47201"/>
    <w:rsid w:val="00E51EB8"/>
    <w:rsid w:val="00E52CF3"/>
    <w:rsid w:val="00E578CF"/>
    <w:rsid w:val="00E62FB4"/>
    <w:rsid w:val="00E634AB"/>
    <w:rsid w:val="00E65DFD"/>
    <w:rsid w:val="00E70A82"/>
    <w:rsid w:val="00E8197D"/>
    <w:rsid w:val="00E83250"/>
    <w:rsid w:val="00E90C53"/>
    <w:rsid w:val="00E91AE9"/>
    <w:rsid w:val="00E9298D"/>
    <w:rsid w:val="00E93FE2"/>
    <w:rsid w:val="00EA61CB"/>
    <w:rsid w:val="00EB13C5"/>
    <w:rsid w:val="00EC7393"/>
    <w:rsid w:val="00EC756F"/>
    <w:rsid w:val="00ED0020"/>
    <w:rsid w:val="00ED7917"/>
    <w:rsid w:val="00EE4D31"/>
    <w:rsid w:val="00EF47D1"/>
    <w:rsid w:val="00EF54AD"/>
    <w:rsid w:val="00F07CFB"/>
    <w:rsid w:val="00F12000"/>
    <w:rsid w:val="00F1256A"/>
    <w:rsid w:val="00F179C9"/>
    <w:rsid w:val="00F17B6D"/>
    <w:rsid w:val="00F24008"/>
    <w:rsid w:val="00F307E6"/>
    <w:rsid w:val="00F33F10"/>
    <w:rsid w:val="00F409B2"/>
    <w:rsid w:val="00F412B7"/>
    <w:rsid w:val="00F4258B"/>
    <w:rsid w:val="00F4619A"/>
    <w:rsid w:val="00F46442"/>
    <w:rsid w:val="00F46826"/>
    <w:rsid w:val="00F50662"/>
    <w:rsid w:val="00F518EF"/>
    <w:rsid w:val="00F550C6"/>
    <w:rsid w:val="00F64913"/>
    <w:rsid w:val="00F765D2"/>
    <w:rsid w:val="00F80C2A"/>
    <w:rsid w:val="00F826BC"/>
    <w:rsid w:val="00F86412"/>
    <w:rsid w:val="00F9510C"/>
    <w:rsid w:val="00FA1A6A"/>
    <w:rsid w:val="00FA386A"/>
    <w:rsid w:val="00FA5EC8"/>
    <w:rsid w:val="00FB201E"/>
    <w:rsid w:val="00FB23DD"/>
    <w:rsid w:val="00FD13AE"/>
    <w:rsid w:val="00FD7107"/>
    <w:rsid w:val="00FD7557"/>
    <w:rsid w:val="00FE1C5F"/>
    <w:rsid w:val="00FE2CAE"/>
    <w:rsid w:val="00F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39715CBE"/>
  <w15:docId w15:val="{1021E897-D939-449C-97E1-4636B487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47D1"/>
  </w:style>
  <w:style w:type="paragraph" w:styleId="Ttulo1">
    <w:name w:val="heading 1"/>
    <w:basedOn w:val="Ttulo"/>
    <w:next w:val="Corpodotexto"/>
    <w:qFormat/>
    <w:rsid w:val="00F765D2"/>
    <w:pPr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F765D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F765D2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F765D2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F765D2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65D2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65D2"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F765D2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F765D2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F765D2"/>
    <w:pPr>
      <w:widowControl w:val="0"/>
    </w:pPr>
    <w:rPr>
      <w:snapToGrid w:val="0"/>
      <w:sz w:val="24"/>
    </w:rPr>
  </w:style>
  <w:style w:type="paragraph" w:customStyle="1" w:styleId="TE-Normal">
    <w:name w:val="TE-Normal"/>
    <w:rsid w:val="00F765D2"/>
    <w:pPr>
      <w:widowControl w:val="0"/>
      <w:spacing w:line="360" w:lineRule="auto"/>
      <w:ind w:firstLine="1009"/>
      <w:jc w:val="both"/>
    </w:pPr>
    <w:rPr>
      <w:snapToGrid w:val="0"/>
      <w:sz w:val="26"/>
    </w:rPr>
  </w:style>
  <w:style w:type="paragraph" w:customStyle="1" w:styleId="CP-CapaCabecalho">
    <w:name w:val="CP-CapaCabecalh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</w:rPr>
  </w:style>
  <w:style w:type="paragraph" w:customStyle="1" w:styleId="CP-CapaTitulo">
    <w:name w:val="CP-CapaTitulo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8"/>
    </w:rPr>
  </w:style>
  <w:style w:type="paragraph" w:customStyle="1" w:styleId="CP-CapaNomeAutor">
    <w:name w:val="CP-CapaNomeAutor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P-CapaNaturezaAcadmica">
    <w:name w:val="CP-CapaNaturezaAcadêmica"/>
    <w:next w:val="TE-Normal"/>
    <w:rsid w:val="00F765D2"/>
    <w:pPr>
      <w:widowControl w:val="0"/>
      <w:ind w:left="4536"/>
      <w:jc w:val="both"/>
    </w:pPr>
    <w:rPr>
      <w:b/>
      <w:snapToGrid w:val="0"/>
      <w:sz w:val="26"/>
    </w:rPr>
  </w:style>
  <w:style w:type="paragraph" w:customStyle="1" w:styleId="CP-CapaLocaleData">
    <w:name w:val="CP-CapaLocaleData"/>
    <w:next w:val="TE-Normal"/>
    <w:rsid w:val="00F765D2"/>
    <w:pPr>
      <w:widowControl w:val="0"/>
      <w:spacing w:line="360" w:lineRule="auto"/>
      <w:jc w:val="center"/>
    </w:pPr>
    <w:rPr>
      <w:b/>
      <w:caps/>
      <w:snapToGrid w:val="0"/>
      <w:sz w:val="26"/>
    </w:rPr>
  </w:style>
  <w:style w:type="paragraph" w:customStyle="1" w:styleId="Corpodotexto">
    <w:name w:val="Corpo do texto"/>
    <w:basedOn w:val="Padro"/>
    <w:rsid w:val="00F765D2"/>
    <w:pPr>
      <w:spacing w:after="120"/>
    </w:pPr>
  </w:style>
  <w:style w:type="paragraph" w:customStyle="1" w:styleId="Contedodetabela">
    <w:name w:val="Conteúdo de tabela"/>
    <w:basedOn w:val="Corpodotexto"/>
    <w:rsid w:val="00F765D2"/>
  </w:style>
  <w:style w:type="paragraph" w:customStyle="1" w:styleId="Ttulodetabela">
    <w:name w:val="Título de tabela"/>
    <w:basedOn w:val="Contedodetabela"/>
    <w:rsid w:val="00F765D2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AP-AprovacaoTitulo">
    <w:name w:val="AP-AprovacaoTitulo"/>
    <w:next w:val="TE-Normal"/>
    <w:rsid w:val="00F765D2"/>
    <w:pPr>
      <w:widowControl w:val="0"/>
      <w:jc w:val="center"/>
    </w:pPr>
    <w:rPr>
      <w:b/>
      <w:caps/>
      <w:snapToGrid w:val="0"/>
      <w:sz w:val="26"/>
    </w:rPr>
  </w:style>
  <w:style w:type="paragraph" w:customStyle="1" w:styleId="DE-DedicatoriaAgradecimentos">
    <w:name w:val="DE-DedicatoriaAgradecimentos"/>
    <w:next w:val="TE-Normal"/>
    <w:rsid w:val="00F765D2"/>
    <w:pPr>
      <w:widowControl w:val="0"/>
      <w:ind w:left="4535"/>
      <w:jc w:val="both"/>
    </w:pPr>
    <w:rPr>
      <w:snapToGrid w:val="0"/>
      <w:sz w:val="26"/>
    </w:rPr>
  </w:style>
  <w:style w:type="paragraph" w:customStyle="1" w:styleId="EP-Epgrafe">
    <w:name w:val="EP-Epígrafe"/>
    <w:next w:val="TE-Normal"/>
    <w:rsid w:val="00F765D2"/>
    <w:pPr>
      <w:widowControl w:val="0"/>
      <w:ind w:left="4535"/>
      <w:jc w:val="right"/>
    </w:pPr>
    <w:rPr>
      <w:snapToGrid w:val="0"/>
      <w:sz w:val="26"/>
    </w:rPr>
  </w:style>
  <w:style w:type="paragraph" w:customStyle="1" w:styleId="TC-TituloCentralizado">
    <w:name w:val="TC-TituloCentralizado"/>
    <w:next w:val="TE-Normal"/>
    <w:rsid w:val="00F765D2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LI-ListaItem">
    <w:name w:val="LI-ListaItem"/>
    <w:rsid w:val="00F765D2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</w:rPr>
  </w:style>
  <w:style w:type="paragraph" w:customStyle="1" w:styleId="TE-NormalNaoIdentado">
    <w:name w:val="TE-NormalNaoIdentado"/>
    <w:next w:val="TE-Normal"/>
    <w:rsid w:val="00F765D2"/>
    <w:pPr>
      <w:widowControl w:val="0"/>
      <w:spacing w:line="360" w:lineRule="auto"/>
      <w:jc w:val="both"/>
    </w:pPr>
    <w:rPr>
      <w:snapToGrid w:val="0"/>
      <w:sz w:val="26"/>
    </w:rPr>
  </w:style>
  <w:style w:type="paragraph" w:customStyle="1" w:styleId="T1-TituloPrimario">
    <w:name w:val="T1-TituloPrimario"/>
    <w:next w:val="TE-Normal"/>
    <w:rsid w:val="00F765D2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</w:rPr>
  </w:style>
  <w:style w:type="paragraph" w:customStyle="1" w:styleId="TE-Alnea">
    <w:name w:val="TE-Alínea"/>
    <w:next w:val="TE-Normal"/>
    <w:rsid w:val="00F765D2"/>
    <w:pPr>
      <w:widowControl w:val="0"/>
      <w:numPr>
        <w:numId w:val="8"/>
      </w:numPr>
      <w:spacing w:line="360" w:lineRule="auto"/>
      <w:jc w:val="both"/>
    </w:pPr>
    <w:rPr>
      <w:snapToGrid w:val="0"/>
      <w:sz w:val="26"/>
    </w:rPr>
  </w:style>
  <w:style w:type="paragraph" w:customStyle="1" w:styleId="TE-Inciso">
    <w:name w:val="TE-Inciso"/>
    <w:next w:val="TE-Normal"/>
    <w:rsid w:val="00F765D2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</w:rPr>
  </w:style>
  <w:style w:type="paragraph" w:customStyle="1" w:styleId="TE-Bullet">
    <w:name w:val="TE-Bullet"/>
    <w:next w:val="TE-Normal"/>
    <w:rsid w:val="00F765D2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</w:rPr>
  </w:style>
  <w:style w:type="paragraph" w:customStyle="1" w:styleId="T3-TituloTerciario">
    <w:name w:val="T3-TituloTerciario"/>
    <w:next w:val="TE-Normal"/>
    <w:rsid w:val="00F765D2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</w:rPr>
  </w:style>
  <w:style w:type="paragraph" w:customStyle="1" w:styleId="TE-CorpoTabela">
    <w:name w:val="TE-CorpoTabela"/>
    <w:rsid w:val="00F765D2"/>
    <w:pPr>
      <w:widowControl w:val="0"/>
      <w:jc w:val="both"/>
    </w:pPr>
    <w:rPr>
      <w:snapToGrid w:val="0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</w:rPr>
  </w:style>
  <w:style w:type="paragraph" w:customStyle="1" w:styleId="Notaderodap">
    <w:name w:val="Nota de rodapé"/>
    <w:rsid w:val="00F765D2"/>
    <w:pPr>
      <w:widowControl w:val="0"/>
      <w:ind w:left="283" w:hanging="283"/>
      <w:jc w:val="both"/>
    </w:pPr>
    <w:rPr>
      <w:snapToGrid w:val="0"/>
    </w:rPr>
  </w:style>
  <w:style w:type="paragraph" w:styleId="Rodap">
    <w:name w:val="footer"/>
    <w:basedOn w:val="Padro"/>
    <w:rsid w:val="00F765D2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rsid w:val="00F765D2"/>
    <w:pPr>
      <w:widowControl w:val="0"/>
      <w:spacing w:after="240"/>
    </w:pPr>
    <w:rPr>
      <w:snapToGrid w:val="0"/>
      <w:sz w:val="26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</w:rPr>
  </w:style>
  <w:style w:type="paragraph" w:customStyle="1" w:styleId="ndice">
    <w:name w:val="Índice"/>
    <w:basedOn w:val="Padro"/>
    <w:rsid w:val="00F765D2"/>
  </w:style>
  <w:style w:type="paragraph" w:customStyle="1" w:styleId="ndice1">
    <w:name w:val="Índice 1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2">
    <w:name w:val="Índice 2"/>
    <w:rsid w:val="00F765D2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</w:rPr>
  </w:style>
  <w:style w:type="paragraph" w:customStyle="1" w:styleId="ndice3">
    <w:name w:val="Índice 3"/>
    <w:rsid w:val="00F765D2"/>
    <w:pPr>
      <w:widowControl w:val="0"/>
      <w:tabs>
        <w:tab w:val="right" w:leader="dot" w:pos="9525"/>
      </w:tabs>
      <w:ind w:left="454" w:hanging="454"/>
    </w:pPr>
    <w:rPr>
      <w:snapToGrid w:val="0"/>
      <w:sz w:val="24"/>
    </w:rPr>
  </w:style>
  <w:style w:type="paragraph" w:customStyle="1" w:styleId="ndice4">
    <w:name w:val="Índice 4"/>
    <w:rsid w:val="00F765D2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</w:rPr>
  </w:style>
  <w:style w:type="paragraph" w:customStyle="1" w:styleId="ndice5">
    <w:name w:val="Índice 5"/>
    <w:rsid w:val="00F765D2"/>
    <w:pPr>
      <w:widowControl w:val="0"/>
      <w:tabs>
        <w:tab w:val="right" w:leader="dot" w:pos="9071"/>
      </w:tabs>
    </w:pPr>
    <w:rPr>
      <w:b/>
      <w:caps/>
      <w:snapToGrid w:val="0"/>
      <w:sz w:val="26"/>
    </w:rPr>
  </w:style>
  <w:style w:type="paragraph" w:customStyle="1" w:styleId="ndicegeral6">
    <w:name w:val="Índice geral 6"/>
    <w:basedOn w:val="ndice"/>
    <w:rsid w:val="00F765D2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rsid w:val="00F765D2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rsid w:val="00F765D2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rsid w:val="00F765D2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rsid w:val="00F765D2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rsid w:val="00F765D2"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sid w:val="00F765D2"/>
    <w:rPr>
      <w:b/>
      <w:sz w:val="32"/>
    </w:rPr>
  </w:style>
  <w:style w:type="paragraph" w:customStyle="1" w:styleId="TE-Figura">
    <w:name w:val="TE-Figura"/>
    <w:next w:val="TE-Normal"/>
    <w:rsid w:val="00F765D2"/>
    <w:pPr>
      <w:widowControl w:val="0"/>
      <w:spacing w:before="240"/>
      <w:jc w:val="center"/>
    </w:pPr>
    <w:rPr>
      <w:snapToGrid w:val="0"/>
      <w:sz w:val="24"/>
    </w:rPr>
  </w:style>
  <w:style w:type="paragraph" w:customStyle="1" w:styleId="TE-LegendaFigura">
    <w:name w:val="TE-LegendaFigura"/>
    <w:next w:val="TE-Normal"/>
    <w:rsid w:val="00C47CF5"/>
    <w:pPr>
      <w:widowControl w:val="0"/>
      <w:numPr>
        <w:numId w:val="11"/>
      </w:numPr>
      <w:jc w:val="center"/>
    </w:pPr>
    <w:rPr>
      <w:snapToGrid w:val="0"/>
      <w:sz w:val="22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</w:rPr>
  </w:style>
  <w:style w:type="paragraph" w:styleId="Cabealho">
    <w:name w:val="header"/>
    <w:basedOn w:val="Normal"/>
    <w:rsid w:val="00F765D2"/>
    <w:pPr>
      <w:widowControl w:val="0"/>
      <w:tabs>
        <w:tab w:val="center" w:pos="4535"/>
        <w:tab w:val="right" w:pos="9071"/>
      </w:tabs>
      <w:jc w:val="right"/>
    </w:pPr>
    <w:rPr>
      <w:snapToGrid w:val="0"/>
      <w:sz w:val="24"/>
    </w:rPr>
  </w:style>
  <w:style w:type="paragraph" w:customStyle="1" w:styleId="Cabealhoesquerda">
    <w:name w:val="Cabeçalho à esquerda"/>
    <w:rsid w:val="00F765D2"/>
    <w:pPr>
      <w:widowControl w:val="0"/>
      <w:tabs>
        <w:tab w:val="center" w:pos="4535"/>
        <w:tab w:val="right" w:pos="9071"/>
      </w:tabs>
    </w:pPr>
    <w:rPr>
      <w:snapToGrid w:val="0"/>
      <w:sz w:val="24"/>
    </w:rPr>
  </w:style>
  <w:style w:type="paragraph" w:customStyle="1" w:styleId="AP-MembrosBanca">
    <w:name w:val="AP-MembrosBanca"/>
    <w:next w:val="TE-Normal"/>
    <w:rsid w:val="00F765D2"/>
    <w:pPr>
      <w:widowControl w:val="0"/>
    </w:pPr>
    <w:rPr>
      <w:b/>
      <w:caps/>
      <w:snapToGrid w:val="0"/>
      <w:sz w:val="26"/>
    </w:rPr>
  </w:style>
  <w:style w:type="paragraph" w:customStyle="1" w:styleId="AP-AprovacaoLocalData">
    <w:name w:val="AP-AprovacaoLocalData"/>
    <w:next w:val="TE-Normal"/>
    <w:rsid w:val="00F765D2"/>
    <w:pPr>
      <w:widowControl w:val="0"/>
      <w:jc w:val="center"/>
    </w:pPr>
    <w:rPr>
      <w:snapToGrid w:val="0"/>
      <w:sz w:val="26"/>
    </w:rPr>
  </w:style>
  <w:style w:type="paragraph" w:customStyle="1" w:styleId="TP-TituloCentralizadoPos">
    <w:name w:val="TP-TituloCentralizadoPos"/>
    <w:next w:val="TE-Normal"/>
    <w:rsid w:val="00F765D2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</w:rPr>
  </w:style>
  <w:style w:type="paragraph" w:styleId="Lista">
    <w:name w:val="List"/>
    <w:basedOn w:val="Corpodotexto"/>
    <w:rsid w:val="00F765D2"/>
  </w:style>
  <w:style w:type="paragraph" w:customStyle="1" w:styleId="Marca4Incio">
    <w:name w:val="Marca 4 Início"/>
    <w:basedOn w:val="Lista"/>
    <w:rsid w:val="00F765D2"/>
    <w:pPr>
      <w:spacing w:before="240"/>
      <w:ind w:left="1132" w:hanging="283"/>
    </w:pPr>
  </w:style>
  <w:style w:type="character" w:customStyle="1" w:styleId="Marcasenmeros">
    <w:name w:val="Marcas e números"/>
    <w:rsid w:val="00F765D2"/>
    <w:rPr>
      <w:rFonts w:ascii="StarBats" w:hAnsi="StarBats"/>
      <w:sz w:val="18"/>
    </w:rPr>
  </w:style>
  <w:style w:type="character" w:customStyle="1" w:styleId="Caracteresdenumerao">
    <w:name w:val="Caracteres de numeração"/>
    <w:rsid w:val="00F765D2"/>
  </w:style>
  <w:style w:type="character" w:customStyle="1" w:styleId="Smbolodenotaderodap">
    <w:name w:val="Símbolo de nota de rodapé"/>
    <w:rsid w:val="00F765D2"/>
  </w:style>
  <w:style w:type="character" w:customStyle="1" w:styleId="ncoraparanotaderodap">
    <w:name w:val="Âncora para nota de rodapé"/>
    <w:rsid w:val="00F765D2"/>
    <w:rPr>
      <w:position w:val="10"/>
    </w:rPr>
  </w:style>
  <w:style w:type="character" w:styleId="Refdenotadefim">
    <w:name w:val="endnote reference"/>
    <w:semiHidden/>
    <w:rsid w:val="00F765D2"/>
    <w:rPr>
      <w:vertAlign w:val="superscript"/>
    </w:rPr>
  </w:style>
  <w:style w:type="character" w:styleId="Refdenotaderodap">
    <w:name w:val="footnote reference"/>
    <w:semiHidden/>
    <w:rsid w:val="00F765D2"/>
    <w:rPr>
      <w:vertAlign w:val="superscript"/>
    </w:rPr>
  </w:style>
  <w:style w:type="character" w:styleId="Nmerodepgina">
    <w:name w:val="page number"/>
    <w:basedOn w:val="Fontepargpadro"/>
    <w:rsid w:val="00F765D2"/>
  </w:style>
  <w:style w:type="paragraph" w:styleId="Sumrio1">
    <w:name w:val="toc 1"/>
    <w:next w:val="Normal"/>
    <w:uiPriority w:val="39"/>
    <w:rsid w:val="00D15FBD"/>
    <w:pPr>
      <w:spacing w:before="120"/>
    </w:pPr>
    <w:rPr>
      <w:b/>
      <w:bCs/>
      <w:caps/>
      <w:sz w:val="26"/>
    </w:rPr>
  </w:style>
  <w:style w:type="paragraph" w:styleId="Sumrio2">
    <w:name w:val="toc 2"/>
    <w:next w:val="Normal"/>
    <w:uiPriority w:val="39"/>
    <w:rsid w:val="00D15FBD"/>
    <w:pPr>
      <w:spacing w:before="120"/>
    </w:pPr>
    <w:rPr>
      <w:b/>
      <w:caps/>
      <w:sz w:val="26"/>
      <w:szCs w:val="26"/>
    </w:rPr>
  </w:style>
  <w:style w:type="paragraph" w:styleId="Sumrio3">
    <w:name w:val="toc 3"/>
    <w:next w:val="Normal"/>
    <w:uiPriority w:val="39"/>
    <w:rsid w:val="00D15FBD"/>
    <w:rPr>
      <w:iCs/>
      <w:sz w:val="26"/>
    </w:rPr>
  </w:style>
  <w:style w:type="paragraph" w:styleId="Sumrio4">
    <w:name w:val="toc 4"/>
    <w:next w:val="Normal"/>
    <w:uiPriority w:val="39"/>
    <w:rsid w:val="00D15FBD"/>
    <w:rPr>
      <w:i/>
      <w:sz w:val="24"/>
      <w:szCs w:val="18"/>
    </w:rPr>
  </w:style>
  <w:style w:type="paragraph" w:styleId="Sumrio5">
    <w:name w:val="toc 5"/>
    <w:basedOn w:val="Normal"/>
    <w:next w:val="Normal"/>
    <w:autoRedefine/>
    <w:semiHidden/>
    <w:rsid w:val="00F765D2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F765D2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F765D2"/>
    <w:pPr>
      <w:ind w:left="1200"/>
    </w:pPr>
    <w:rPr>
      <w:sz w:val="18"/>
      <w:szCs w:val="18"/>
    </w:rPr>
  </w:style>
  <w:style w:type="paragraph" w:styleId="Sumrio8">
    <w:name w:val="toc 8"/>
    <w:next w:val="Normal"/>
    <w:semiHidden/>
    <w:rsid w:val="00D15FBD"/>
    <w:rPr>
      <w:b/>
      <w:caps/>
      <w:sz w:val="26"/>
      <w:szCs w:val="26"/>
    </w:rPr>
  </w:style>
  <w:style w:type="paragraph" w:styleId="Sumrio9">
    <w:name w:val="toc 9"/>
    <w:aliases w:val="Lista de Ilustracoes"/>
    <w:next w:val="Normal"/>
    <w:uiPriority w:val="39"/>
    <w:rsid w:val="00C44685"/>
    <w:pPr>
      <w:tabs>
        <w:tab w:val="left" w:pos="1664"/>
        <w:tab w:val="right" w:leader="dot" w:pos="9061"/>
      </w:tabs>
    </w:pPr>
    <w:rPr>
      <w:noProof/>
      <w:sz w:val="26"/>
      <w:szCs w:val="18"/>
    </w:rPr>
  </w:style>
  <w:style w:type="paragraph" w:styleId="ndicedeilustraes">
    <w:name w:val="table of figures"/>
    <w:basedOn w:val="Normal"/>
    <w:next w:val="Normal"/>
    <w:semiHidden/>
    <w:rsid w:val="00F765D2"/>
    <w:pPr>
      <w:ind w:left="400" w:hanging="400"/>
    </w:pPr>
  </w:style>
  <w:style w:type="paragraph" w:customStyle="1" w:styleId="TE-Resumo">
    <w:name w:val="TE-Resumo"/>
    <w:next w:val="TE-Normal"/>
    <w:rsid w:val="00F765D2"/>
    <w:pPr>
      <w:jc w:val="both"/>
    </w:pPr>
    <w:rPr>
      <w:sz w:val="26"/>
    </w:rPr>
  </w:style>
  <w:style w:type="paragraph" w:customStyle="1" w:styleId="Tabela">
    <w:name w:val="Tabela"/>
    <w:rsid w:val="00F765D2"/>
    <w:pPr>
      <w:autoSpaceDE w:val="0"/>
      <w:autoSpaceDN w:val="0"/>
    </w:pPr>
    <w:rPr>
      <w:sz w:val="24"/>
      <w:szCs w:val="24"/>
    </w:rPr>
  </w:style>
  <w:style w:type="paragraph" w:customStyle="1" w:styleId="LegendaTabela">
    <w:name w:val="Legenda Tabela"/>
    <w:next w:val="Normal"/>
    <w:rsid w:val="00F765D2"/>
    <w:pPr>
      <w:autoSpaceDE w:val="0"/>
      <w:autoSpaceDN w:val="0"/>
      <w:spacing w:before="120"/>
      <w:jc w:val="center"/>
    </w:pPr>
    <w:rPr>
      <w:sz w:val="24"/>
      <w:szCs w:val="24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</w:rPr>
  </w:style>
  <w:style w:type="character" w:customStyle="1" w:styleId="TE-LegendaQuadroChar">
    <w:name w:val="TE-LegendaQuadro Char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ade">
    <w:name w:val="Table Grid"/>
    <w:basedOn w:val="Tabelanormal"/>
    <w:uiPriority w:val="39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 w:val="24"/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 w:val="24"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</w:rPr>
  </w:style>
  <w:style w:type="character" w:customStyle="1" w:styleId="AddressChar">
    <w:name w:val="Address Char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  <w:sz w:val="24"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sz w:val="24"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 w:val="24"/>
      <w:lang w:val="en-US"/>
    </w:rPr>
  </w:style>
  <w:style w:type="paragraph" w:styleId="Legenda">
    <w:name w:val="caption"/>
    <w:basedOn w:val="Normal"/>
    <w:next w:val="Normal"/>
    <w:qFormat/>
    <w:rsid w:val="00501926"/>
    <w:pPr>
      <w:tabs>
        <w:tab w:val="left" w:pos="720"/>
      </w:tabs>
      <w:spacing w:before="120" w:after="120"/>
      <w:ind w:left="454" w:right="454"/>
      <w:jc w:val="center"/>
    </w:pPr>
    <w:rPr>
      <w:rFonts w:ascii="Helvetica" w:hAnsi="Helvetica"/>
      <w:b/>
      <w:bCs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sz w:val="24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 w:val="0"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/>
    </w:rPr>
  </w:style>
  <w:style w:type="character" w:styleId="Hyperlink">
    <w:name w:val="Hyperlink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</w:rPr>
  </w:style>
  <w:style w:type="paragraph" w:styleId="Textodebalo">
    <w:name w:val="Balloon Text"/>
    <w:basedOn w:val="Normal"/>
    <w:link w:val="TextodebaloChar"/>
    <w:rsid w:val="00F864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8641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nhideWhenUsed/>
    <w:rsid w:val="005D3BC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5D3BCB"/>
  </w:style>
  <w:style w:type="character" w:customStyle="1" w:styleId="TextodecomentrioChar">
    <w:name w:val="Texto de comentário Char"/>
    <w:basedOn w:val="Fontepargpadro"/>
    <w:link w:val="Textodecomentrio"/>
    <w:semiHidden/>
    <w:rsid w:val="005D3BCB"/>
  </w:style>
  <w:style w:type="character" w:styleId="Forte">
    <w:name w:val="Strong"/>
    <w:basedOn w:val="Fontepargpadro"/>
    <w:uiPriority w:val="22"/>
    <w:qFormat/>
    <w:rsid w:val="005D3BC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7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75C5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4375C5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916B8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5D343A"/>
    <w:rPr>
      <w:color w:val="808080"/>
    </w:rPr>
  </w:style>
  <w:style w:type="character" w:styleId="HiperlinkVisitado">
    <w:name w:val="FollowedHyperlink"/>
    <w:basedOn w:val="Fontepargpadro"/>
    <w:semiHidden/>
    <w:unhideWhenUsed/>
    <w:rsid w:val="005B284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E2B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Taruhn/EstudosDirigidosUNIPLAC.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Taruhn/EstudosDirigidosUNIPLAC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dadeD\Arquivos\UNIPLAC\SI%20-%20TCC\Material%20Aulas\ModeloRelat&#243;rioFinal-2015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Ten18</b:Tag>
    <b:SourceType>InternetSite</b:SourceType>
    <b:Guid>{C31F91C9-DB3D-4CF2-BE14-3F4B132A45C7}</b:Guid>
    <b:Author>
      <b:Author>
        <b:NameList>
          <b:Person>
            <b:Last>TensorFlow</b:Last>
          </b:Person>
        </b:NameList>
      </b:Author>
    </b:Author>
    <b:Title>Premade Estimators</b:Title>
    <b:InternetSiteTitle>TensorFlow</b:InternetSiteTitle>
    <b:Year>2018</b:Year>
    <b:Month>05</b:Month>
    <b:Day>25</b:Day>
    <b:URL>https://www.tensorflow.org/get_started/premade_estimators</b:URL>
    <b:RefOrder>4</b:RefOrder>
  </b:Source>
</b:Sources>
</file>

<file path=customXml/itemProps1.xml><?xml version="1.0" encoding="utf-8"?>
<ds:datastoreItem xmlns:ds="http://schemas.openxmlformats.org/officeDocument/2006/customXml" ds:itemID="{B9394F73-89CB-47AC-A70C-28141678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ModeloRelatórioFinal-2015</Template>
  <TotalTime>211</TotalTime>
  <Pages>8</Pages>
  <Words>1070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Relatório Final - Word - Versão 1.0</vt:lpstr>
    </vt:vector>
  </TitlesOfParts>
  <Company>Particular</Company>
  <LinksUpToDate>false</LinksUpToDate>
  <CharactersWithSpaces>6836</CharactersWithSpaces>
  <SharedDoc>false</SharedDoc>
  <HLinks>
    <vt:vector size="12" baseType="variant">
      <vt:variant>
        <vt:i4>720975</vt:i4>
      </vt:variant>
      <vt:variant>
        <vt:i4>201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  <vt:variant>
        <vt:i4>1835060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_Toc195275757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madalena</dc:creator>
  <cp:keywords/>
  <dc:description/>
  <cp:lastModifiedBy>Ricardo Taruhn</cp:lastModifiedBy>
  <cp:revision>6</cp:revision>
  <cp:lastPrinted>2001-10-14T21:47:00Z</cp:lastPrinted>
  <dcterms:created xsi:type="dcterms:W3CDTF">2020-05-13T07:08:00Z</dcterms:created>
  <dcterms:modified xsi:type="dcterms:W3CDTF">2020-05-13T10:38:00Z</dcterms:modified>
</cp:coreProperties>
</file>