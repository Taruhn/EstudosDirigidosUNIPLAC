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0E164" w14:textId="77777777" w:rsidR="00203EC6" w:rsidRDefault="00A77FBB">
      <w:pPr>
        <w:pStyle w:val="CP-CapaCabecalho"/>
      </w:pPr>
      <w:r>
        <w:t xml:space="preserve"> </w:t>
      </w:r>
      <w:r w:rsidR="0087472C">
        <w:rPr>
          <w:noProof/>
          <w:snapToGrid/>
        </w:rPr>
        <w:drawing>
          <wp:inline distT="0" distB="0" distL="0" distR="0" wp14:anchorId="19B577A8" wp14:editId="61BC33A2">
            <wp:extent cx="1304925" cy="1314450"/>
            <wp:effectExtent l="0" t="0" r="9525" b="0"/>
            <wp:docPr id="1" name="Imagem 1" descr="logo 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97F6" w14:textId="77777777" w:rsidR="00203EC6" w:rsidRDefault="00203EC6">
      <w:pPr>
        <w:pStyle w:val="CP-CapaCabecalho"/>
      </w:pPr>
      <w:r>
        <w:t>Universidade do planalto catarinense</w:t>
      </w:r>
    </w:p>
    <w:p w14:paraId="4E49A204" w14:textId="77777777" w:rsidR="00203EC6" w:rsidRDefault="00203EC6">
      <w:pPr>
        <w:pStyle w:val="CP-CapaCabecalho"/>
      </w:pPr>
      <w:r>
        <w:t xml:space="preserve">Curso de </w:t>
      </w:r>
      <w:r w:rsidR="008215E3">
        <w:t>sistemas de informação</w:t>
      </w:r>
    </w:p>
    <w:p w14:paraId="79D951C9" w14:textId="77777777" w:rsidR="00203EC6" w:rsidRDefault="00203EC6">
      <w:pPr>
        <w:pStyle w:val="TE-Normal"/>
      </w:pPr>
    </w:p>
    <w:p w14:paraId="21238029" w14:textId="77777777" w:rsidR="00203EC6" w:rsidRDefault="00203EC6">
      <w:pPr>
        <w:pStyle w:val="TE-Normal"/>
      </w:pPr>
    </w:p>
    <w:p w14:paraId="69F86D59" w14:textId="77777777" w:rsidR="00203EC6" w:rsidRDefault="00203EC6">
      <w:pPr>
        <w:pStyle w:val="TE-Normal"/>
      </w:pPr>
    </w:p>
    <w:p w14:paraId="7A87E1F8" w14:textId="77777777" w:rsidR="00203EC6" w:rsidRDefault="00203EC6">
      <w:pPr>
        <w:pStyle w:val="TE-Normal"/>
      </w:pPr>
    </w:p>
    <w:p w14:paraId="49F4E3D9" w14:textId="77777777" w:rsidR="00203EC6" w:rsidRDefault="00203EC6">
      <w:pPr>
        <w:pStyle w:val="TE-Normal"/>
      </w:pPr>
    </w:p>
    <w:p w14:paraId="52D5E64E" w14:textId="77777777" w:rsidR="004B33F0" w:rsidRDefault="004B33F0">
      <w:pPr>
        <w:pStyle w:val="TE-Normal"/>
      </w:pPr>
    </w:p>
    <w:p w14:paraId="72F11C71" w14:textId="77777777" w:rsidR="004B33F0" w:rsidRDefault="004B33F0">
      <w:pPr>
        <w:pStyle w:val="TE-Normal"/>
      </w:pPr>
    </w:p>
    <w:p w14:paraId="26DD20A6" w14:textId="77777777" w:rsidR="00084375" w:rsidRDefault="00084375">
      <w:pPr>
        <w:pStyle w:val="TE-Normal"/>
      </w:pPr>
    </w:p>
    <w:p w14:paraId="0C3A550D" w14:textId="77777777" w:rsidR="00084375" w:rsidRDefault="00084375">
      <w:pPr>
        <w:pStyle w:val="TE-Normal"/>
      </w:pPr>
    </w:p>
    <w:p w14:paraId="34DD97E9" w14:textId="77777777" w:rsidR="004B33F0" w:rsidRDefault="00DF1332" w:rsidP="004B33F0">
      <w:pPr>
        <w:pStyle w:val="CP-CapaNomeAutor"/>
      </w:pPr>
      <w:r>
        <w:t>Ricardo Taruhn Duarte</w:t>
      </w:r>
    </w:p>
    <w:p w14:paraId="3419845C" w14:textId="77777777" w:rsidR="004B33F0" w:rsidRDefault="004B33F0">
      <w:pPr>
        <w:pStyle w:val="TE-Normal"/>
      </w:pPr>
    </w:p>
    <w:p w14:paraId="51F79889" w14:textId="77777777" w:rsidR="00203EC6" w:rsidRDefault="00203EC6">
      <w:pPr>
        <w:pStyle w:val="TE-Normal"/>
      </w:pPr>
    </w:p>
    <w:p w14:paraId="22A394D1" w14:textId="77777777" w:rsidR="004B5B03" w:rsidRDefault="004B5B03">
      <w:pPr>
        <w:pStyle w:val="CP-CapaTitulo"/>
      </w:pPr>
    </w:p>
    <w:p w14:paraId="6679DB5B" w14:textId="778B6564" w:rsidR="00203EC6" w:rsidRDefault="0040540F">
      <w:pPr>
        <w:pStyle w:val="TE-Normal"/>
      </w:pPr>
      <w:r w:rsidRPr="0040540F">
        <w:rPr>
          <w:b/>
          <w:caps/>
          <w:sz w:val="28"/>
        </w:rPr>
        <w:t>Projeto de Desenvolvimento de Sistemas</w:t>
      </w:r>
    </w:p>
    <w:p w14:paraId="6BE10EBE" w14:textId="77777777" w:rsidR="004B5B03" w:rsidRDefault="004B5B03">
      <w:pPr>
        <w:pStyle w:val="TE-Normal"/>
      </w:pPr>
    </w:p>
    <w:p w14:paraId="33FF8350" w14:textId="77777777" w:rsidR="00203EC6" w:rsidRDefault="00203EC6">
      <w:pPr>
        <w:pStyle w:val="TE-Normal"/>
      </w:pPr>
    </w:p>
    <w:p w14:paraId="6C5D6A4D" w14:textId="77777777" w:rsidR="00203EC6" w:rsidRDefault="00203EC6">
      <w:pPr>
        <w:pStyle w:val="TE-Normal"/>
      </w:pPr>
    </w:p>
    <w:p w14:paraId="56C40ECC" w14:textId="77777777" w:rsidR="00203EC6" w:rsidRDefault="00203EC6">
      <w:pPr>
        <w:pStyle w:val="TE-Normal"/>
      </w:pPr>
    </w:p>
    <w:p w14:paraId="3A7887A5" w14:textId="39BDA4EA" w:rsidR="00203EC6" w:rsidRDefault="00203EC6">
      <w:pPr>
        <w:pStyle w:val="TE-Normal"/>
      </w:pPr>
    </w:p>
    <w:p w14:paraId="1243D7F1" w14:textId="77777777" w:rsidR="0040540F" w:rsidRDefault="0040540F">
      <w:pPr>
        <w:pStyle w:val="TE-Normal"/>
      </w:pPr>
    </w:p>
    <w:p w14:paraId="3CF88F1F" w14:textId="77777777" w:rsidR="00D17CC6" w:rsidRDefault="00D17CC6">
      <w:pPr>
        <w:pStyle w:val="TE-Normal"/>
      </w:pPr>
    </w:p>
    <w:p w14:paraId="26976B5C" w14:textId="77777777" w:rsidR="00D17CC6" w:rsidRDefault="00D17CC6">
      <w:pPr>
        <w:pStyle w:val="TE-Normal"/>
      </w:pPr>
    </w:p>
    <w:p w14:paraId="19FE6CC2" w14:textId="77777777" w:rsidR="004B33F0" w:rsidRDefault="00203EC6">
      <w:pPr>
        <w:pStyle w:val="CP-CapaLocaleData"/>
      </w:pPr>
      <w:r>
        <w:t>Lages</w:t>
      </w:r>
      <w:r w:rsidR="004B33F0">
        <w:t xml:space="preserve"> (SC)</w:t>
      </w:r>
    </w:p>
    <w:p w14:paraId="509F1B21" w14:textId="77777777" w:rsidR="00E44E52" w:rsidRPr="003A0F5C" w:rsidRDefault="00DF1332" w:rsidP="00084375">
      <w:pPr>
        <w:pStyle w:val="CP-CapaLocaleData"/>
        <w:sectPr w:rsidR="00E44E52" w:rsidRPr="003A0F5C" w:rsidSect="00316E4D">
          <w:headerReference w:type="default" r:id="rId9"/>
          <w:pgSz w:w="11906" w:h="16838" w:code="9"/>
          <w:pgMar w:top="1701" w:right="1134" w:bottom="1531" w:left="1701" w:header="720" w:footer="720" w:gutter="0"/>
          <w:cols w:space="720"/>
          <w:noEndnote/>
          <w:titlePg/>
        </w:sectPr>
      </w:pPr>
      <w:r>
        <w:t>20</w:t>
      </w:r>
      <w:r w:rsidR="00084375">
        <w:t>20</w:t>
      </w:r>
    </w:p>
    <w:p w14:paraId="02E093DD" w14:textId="77777777" w:rsidR="00E44E52" w:rsidRDefault="00E44E52" w:rsidP="00E44E52">
      <w:pPr>
        <w:pStyle w:val="TC-TituloPreTextual"/>
      </w:pPr>
      <w:bookmarkStart w:id="0" w:name="_Toc527793648"/>
      <w:bookmarkStart w:id="1" w:name="_Toc527795381"/>
      <w:bookmarkStart w:id="2" w:name="_Toc527798491"/>
      <w:bookmarkStart w:id="3" w:name="_Toc527799867"/>
      <w:bookmarkStart w:id="4" w:name="_Toc527806371"/>
      <w:bookmarkStart w:id="5" w:name="_Toc36868015"/>
      <w:bookmarkStart w:id="6" w:name="_Toc36868810"/>
      <w:bookmarkStart w:id="7" w:name="_Toc36868915"/>
      <w:bookmarkStart w:id="8" w:name="_Toc65576339"/>
      <w:r>
        <w:lastRenderedPageBreak/>
        <w:t>Sumário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3D70B66" w14:textId="72445DEE" w:rsidR="007C218D" w:rsidRDefault="00F765D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316E4D">
        <w:instrText xml:space="preserve"> TOC \t "TC-TituloCentralizado;1;T1-TituloPrimario;2;T2-TituloSecundario;3;T3-TituloTerciario;4;TP-TituloCentralizadoPos;1" </w:instrText>
      </w:r>
      <w:r>
        <w:fldChar w:fldCharType="separate"/>
      </w:r>
      <w:r w:rsidR="007C218D">
        <w:rPr>
          <w:noProof/>
        </w:rPr>
        <w:t>1 REgra de negócio</w:t>
      </w:r>
      <w:r w:rsidR="007C218D">
        <w:rPr>
          <w:noProof/>
        </w:rPr>
        <w:tab/>
      </w:r>
      <w:r w:rsidR="007C218D">
        <w:rPr>
          <w:noProof/>
        </w:rPr>
        <w:fldChar w:fldCharType="begin"/>
      </w:r>
      <w:r w:rsidR="007C218D">
        <w:rPr>
          <w:noProof/>
        </w:rPr>
        <w:instrText xml:space="preserve"> PAGEREF _Toc40565203 \h </w:instrText>
      </w:r>
      <w:r w:rsidR="007C218D">
        <w:rPr>
          <w:noProof/>
        </w:rPr>
      </w:r>
      <w:r w:rsidR="007C218D">
        <w:rPr>
          <w:noProof/>
        </w:rPr>
        <w:fldChar w:fldCharType="separate"/>
      </w:r>
      <w:r w:rsidR="007C218D">
        <w:rPr>
          <w:noProof/>
        </w:rPr>
        <w:t>3</w:t>
      </w:r>
      <w:r w:rsidR="007C218D">
        <w:rPr>
          <w:noProof/>
        </w:rPr>
        <w:fldChar w:fldCharType="end"/>
      </w:r>
    </w:p>
    <w:p w14:paraId="3BDCFE27" w14:textId="4245BA98" w:rsidR="007C218D" w:rsidRDefault="007C218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 LEvantamento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_Toc40565204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0EFD8E" w14:textId="129D8A7D" w:rsidR="007C218D" w:rsidRDefault="007C218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 diagrama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_Toc40565205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21ECD4" w14:textId="09AB444A" w:rsidR="007C218D" w:rsidRDefault="007C218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 como criar repositório no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_Toc40565206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D3FBD5" w14:textId="4A875C5A" w:rsidR="00E44E52" w:rsidRDefault="00F765D2" w:rsidP="00E44E52">
      <w:pPr>
        <w:pStyle w:val="ndice5"/>
      </w:pPr>
      <w:r>
        <w:rPr>
          <w:noProof/>
          <w:snapToGrid/>
        </w:rPr>
        <w:fldChar w:fldCharType="end"/>
      </w:r>
      <w:r w:rsidR="00E44E52">
        <w:t xml:space="preserve"> </w:t>
      </w:r>
    </w:p>
    <w:p w14:paraId="1B70FAD0" w14:textId="77777777" w:rsidR="00316E4D" w:rsidRDefault="00316E4D" w:rsidP="00E44E52">
      <w:pPr>
        <w:pStyle w:val="TE-Normal"/>
      </w:pPr>
    </w:p>
    <w:p w14:paraId="5852CEB5" w14:textId="77777777" w:rsidR="00316E4D" w:rsidRDefault="00316E4D" w:rsidP="00E44E52">
      <w:pPr>
        <w:pStyle w:val="TE-Normal"/>
      </w:pPr>
    </w:p>
    <w:p w14:paraId="2AE30F3C" w14:textId="77777777" w:rsidR="00203EC6" w:rsidRDefault="00203EC6">
      <w:pPr>
        <w:pStyle w:val="TE-Normal"/>
      </w:pPr>
    </w:p>
    <w:p w14:paraId="2C3C2EC9" w14:textId="77777777" w:rsidR="00BE2B0F" w:rsidRDefault="00BE2B0F">
      <w:pPr>
        <w:pStyle w:val="TE-Normal"/>
      </w:pPr>
    </w:p>
    <w:p w14:paraId="52C502A4" w14:textId="77777777" w:rsidR="00BE2B0F" w:rsidRDefault="00BE2B0F">
      <w:pPr>
        <w:pStyle w:val="TE-Normal"/>
      </w:pPr>
    </w:p>
    <w:p w14:paraId="739E9EF2" w14:textId="77777777" w:rsidR="00BE2B0F" w:rsidRDefault="00BE2B0F">
      <w:pPr>
        <w:pStyle w:val="TE-Normal"/>
      </w:pPr>
    </w:p>
    <w:p w14:paraId="0D7072FB" w14:textId="77777777" w:rsidR="00BE2B0F" w:rsidRDefault="00BE2B0F">
      <w:pPr>
        <w:pStyle w:val="TE-Normal"/>
      </w:pPr>
    </w:p>
    <w:p w14:paraId="13E61563" w14:textId="77777777" w:rsidR="00BE2B0F" w:rsidRDefault="00BE2B0F">
      <w:pPr>
        <w:pStyle w:val="TE-Normal"/>
      </w:pPr>
    </w:p>
    <w:p w14:paraId="3602FB8A" w14:textId="77777777" w:rsidR="00BE2B0F" w:rsidRDefault="00BE2B0F">
      <w:pPr>
        <w:pStyle w:val="TE-Normal"/>
      </w:pPr>
    </w:p>
    <w:p w14:paraId="4DDA251E" w14:textId="77777777" w:rsidR="00BE2B0F" w:rsidRDefault="00BE2B0F">
      <w:pPr>
        <w:pStyle w:val="TE-Normal"/>
      </w:pPr>
    </w:p>
    <w:p w14:paraId="4A74BC79" w14:textId="77777777" w:rsidR="00BE2B0F" w:rsidRDefault="00BE2B0F">
      <w:pPr>
        <w:pStyle w:val="TE-Normal"/>
      </w:pPr>
    </w:p>
    <w:p w14:paraId="767B7647" w14:textId="77777777" w:rsidR="00BE2B0F" w:rsidRDefault="00BE2B0F">
      <w:pPr>
        <w:pStyle w:val="TE-Normal"/>
      </w:pPr>
    </w:p>
    <w:p w14:paraId="2D4AD6E7" w14:textId="77777777" w:rsidR="00BE2B0F" w:rsidRDefault="00BE2B0F">
      <w:pPr>
        <w:pStyle w:val="TE-Normal"/>
      </w:pPr>
    </w:p>
    <w:p w14:paraId="7BE15E0C" w14:textId="77777777" w:rsidR="00BE2B0F" w:rsidRDefault="00BE2B0F">
      <w:pPr>
        <w:pStyle w:val="TE-Normal"/>
      </w:pPr>
    </w:p>
    <w:p w14:paraId="6B98FF3F" w14:textId="77777777" w:rsidR="00BE2B0F" w:rsidRDefault="00BE2B0F">
      <w:pPr>
        <w:pStyle w:val="TE-Normal"/>
      </w:pPr>
    </w:p>
    <w:p w14:paraId="7BD0EB17" w14:textId="0FE1FC4E" w:rsidR="00BE2B0F" w:rsidRDefault="00BE2B0F">
      <w:pPr>
        <w:pStyle w:val="TE-Normal"/>
        <w:sectPr w:rsidR="00BE2B0F" w:rsidSect="00316E4D">
          <w:pgSz w:w="11906" w:h="16838" w:code="9"/>
          <w:pgMar w:top="1701" w:right="1134" w:bottom="1531" w:left="1701" w:header="720" w:footer="720" w:gutter="0"/>
          <w:cols w:space="720"/>
          <w:noEndnote/>
          <w:titlePg/>
        </w:sectPr>
      </w:pPr>
    </w:p>
    <w:p w14:paraId="18D7BC6E" w14:textId="73358A6D" w:rsidR="00203EC6" w:rsidRDefault="004C16EC">
      <w:pPr>
        <w:pStyle w:val="T1-TituloPrimario"/>
      </w:pPr>
      <w:bookmarkStart w:id="9" w:name="_Toc40565203"/>
      <w:bookmarkStart w:id="10" w:name="_Toc527721613"/>
      <w:bookmarkStart w:id="11" w:name="_Toc527793652"/>
      <w:bookmarkStart w:id="12" w:name="_Toc527795385"/>
      <w:bookmarkStart w:id="13" w:name="_Toc527798495"/>
      <w:r>
        <w:lastRenderedPageBreak/>
        <w:t>REgra de negócio</w:t>
      </w:r>
      <w:bookmarkEnd w:id="9"/>
    </w:p>
    <w:p w14:paraId="5D59924F" w14:textId="77777777" w:rsidR="005B3668" w:rsidRDefault="005B3668" w:rsidP="00BE2B0F">
      <w:pPr>
        <w:pStyle w:val="TE-Normal"/>
      </w:pPr>
    </w:p>
    <w:p w14:paraId="57941929" w14:textId="05BC6A83" w:rsidR="00BE2B0F" w:rsidRDefault="00BE2B0F" w:rsidP="00BE2B0F">
      <w:pPr>
        <w:pStyle w:val="TE-Normal"/>
      </w:pPr>
      <w:r>
        <w:t xml:space="preserve">O sistema de lista de compra tem como função objetiva, desenvolver uma solução em controle de gastos para manter a média de compras mensais, obter uma lista para ter o controle de dados, com ela ter uma média em quanto é gastado em cada mês e fazer uma valor estimado em o quanto e o que pode ser gastado, sendo abaixo do média ou acima, deve haver um relatório de todos os produtos comprados no mês. </w:t>
      </w:r>
    </w:p>
    <w:p w14:paraId="715E92B6" w14:textId="77777777" w:rsidR="004760B1" w:rsidRDefault="004760B1" w:rsidP="004760B1">
      <w:pPr>
        <w:pStyle w:val="TE-LegendaFigura"/>
      </w:pPr>
      <w:r w:rsidRPr="005B3668">
        <w:drawing>
          <wp:anchor distT="0" distB="0" distL="114300" distR="114300" simplePos="0" relativeHeight="251659264" behindDoc="0" locked="0" layoutInCell="1" allowOverlap="1" wp14:anchorId="33210E74" wp14:editId="312A0D1F">
            <wp:simplePos x="0" y="0"/>
            <wp:positionH relativeFrom="margin">
              <wp:posOffset>1252855</wp:posOffset>
            </wp:positionH>
            <wp:positionV relativeFrom="paragraph">
              <wp:posOffset>283210</wp:posOffset>
            </wp:positionV>
            <wp:extent cx="3717290" cy="160909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Controle de Lista de Compras no Excel.</w:t>
      </w:r>
    </w:p>
    <w:p w14:paraId="542F3C17" w14:textId="77777777" w:rsidR="004760B1" w:rsidRPr="005B3668" w:rsidRDefault="004760B1" w:rsidP="004760B1">
      <w:pPr>
        <w:pStyle w:val="TE-LegendaFigura"/>
        <w:numPr>
          <w:ilvl w:val="0"/>
          <w:numId w:val="0"/>
        </w:numPr>
        <w:ind w:left="3999"/>
        <w:jc w:val="left"/>
        <w:rPr>
          <w:lang w:val="en-US"/>
        </w:rPr>
      </w:pPr>
      <w:r>
        <w:rPr>
          <w:lang w:val="pt"/>
        </w:rPr>
        <w:t>Fonte</w:t>
      </w:r>
      <w:r>
        <w:t>: Thiago Sartor (</w:t>
      </w:r>
      <w:r>
        <w:rPr>
          <w:lang w:val="en-US"/>
        </w:rPr>
        <w:t>?)</w:t>
      </w:r>
    </w:p>
    <w:p w14:paraId="284EC815" w14:textId="77777777" w:rsidR="004760B1" w:rsidRDefault="004760B1" w:rsidP="00BE2B0F">
      <w:pPr>
        <w:pStyle w:val="TE-Normal"/>
      </w:pPr>
    </w:p>
    <w:p w14:paraId="0BA41BA4" w14:textId="5DF47787" w:rsidR="001B46F9" w:rsidRPr="001B46F9" w:rsidRDefault="00BE2B0F" w:rsidP="005B3668">
      <w:pPr>
        <w:pStyle w:val="TE-Normal"/>
        <w:ind w:firstLine="0"/>
        <w:rPr>
          <w:szCs w:val="26"/>
        </w:rPr>
      </w:pPr>
      <w:r>
        <w:t xml:space="preserve">   </w:t>
      </w:r>
    </w:p>
    <w:p w14:paraId="74828437" w14:textId="0D056995" w:rsidR="00BE2B0F" w:rsidRDefault="00BE2B0F" w:rsidP="00BE2B0F">
      <w:pPr>
        <w:jc w:val="both"/>
        <w:rPr>
          <w:sz w:val="26"/>
          <w:szCs w:val="26"/>
        </w:rPr>
      </w:pPr>
    </w:p>
    <w:p w14:paraId="23B03406" w14:textId="39C89B2E" w:rsidR="00BE2B0F" w:rsidRDefault="00BE2B0F" w:rsidP="00BE2B0F">
      <w:pPr>
        <w:jc w:val="both"/>
        <w:rPr>
          <w:sz w:val="26"/>
          <w:szCs w:val="26"/>
        </w:rPr>
      </w:pPr>
    </w:p>
    <w:p w14:paraId="5FF5F4BF" w14:textId="79BB36B3" w:rsidR="00BE2B0F" w:rsidRDefault="00BE2B0F" w:rsidP="00BE2B0F">
      <w:pPr>
        <w:jc w:val="both"/>
        <w:rPr>
          <w:sz w:val="26"/>
          <w:szCs w:val="26"/>
        </w:rPr>
      </w:pPr>
    </w:p>
    <w:p w14:paraId="46F9F1D3" w14:textId="35462166" w:rsidR="00BE2B0F" w:rsidRDefault="009D3092" w:rsidP="00BE2B0F">
      <w:pPr>
        <w:pStyle w:val="T1-TituloPrimario"/>
      </w:pPr>
      <w:bookmarkStart w:id="14" w:name="_Toc40565204"/>
      <w:r>
        <w:lastRenderedPageBreak/>
        <w:t>LEvantamento de requisitos</w:t>
      </w:r>
      <w:bookmarkEnd w:id="14"/>
    </w:p>
    <w:p w14:paraId="5E7C164D" w14:textId="6C6FEDF6" w:rsidR="004760B1" w:rsidRPr="004760B1" w:rsidRDefault="004760B1" w:rsidP="004760B1">
      <w:pPr>
        <w:pStyle w:val="TE-Normal"/>
      </w:pPr>
      <w:r>
        <w:t>Nesse levantamento, tem como função declarar em uma linguagem natural e com o diagrama as funcionalidades e as restrições sob as quais o sistema deve ser operado. Com essa documento escrito mostra de forma clara como é o conhecimento técnico detalhado do sistema levantado.</w:t>
      </w:r>
    </w:p>
    <w:p w14:paraId="31AF192C" w14:textId="77777777" w:rsidR="005B3668" w:rsidRPr="005B3668" w:rsidRDefault="005B3668" w:rsidP="005B3668">
      <w:pPr>
        <w:pStyle w:val="TE-Normal"/>
      </w:pPr>
    </w:p>
    <w:p w14:paraId="22A3E683" w14:textId="2A769BCD" w:rsidR="00DB14DE" w:rsidRPr="00DB14DE" w:rsidRDefault="00D66660" w:rsidP="00DB14DE">
      <w:pPr>
        <w:pStyle w:val="TE-LegendaQuadro"/>
      </w:pPr>
      <w:r>
        <w:t>Requisitos do usuário na lista de compras</w:t>
      </w:r>
      <w:r>
        <w:rPr>
          <w:u w:val="single"/>
        </w:rPr>
        <w:t>.</w:t>
      </w:r>
    </w:p>
    <w:tbl>
      <w:tblPr>
        <w:tblStyle w:val="Tabelacomgrade"/>
        <w:tblW w:w="9317" w:type="dxa"/>
        <w:tblLook w:val="04A0" w:firstRow="1" w:lastRow="0" w:firstColumn="1" w:lastColumn="0" w:noHBand="0" w:noVBand="1"/>
      </w:tblPr>
      <w:tblGrid>
        <w:gridCol w:w="1263"/>
        <w:gridCol w:w="5963"/>
        <w:gridCol w:w="2091"/>
      </w:tblGrid>
      <w:tr w:rsidR="00E0011B" w14:paraId="35FA0A9A" w14:textId="77777777" w:rsidTr="004B0730">
        <w:trPr>
          <w:trHeight w:val="439"/>
        </w:trPr>
        <w:tc>
          <w:tcPr>
            <w:tcW w:w="1263" w:type="dxa"/>
            <w:shd w:val="clear" w:color="auto" w:fill="95B3D7" w:themeFill="accent1" w:themeFillTint="99"/>
          </w:tcPr>
          <w:p w14:paraId="7DBF0CC2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CÓDIGO</w:t>
            </w:r>
          </w:p>
        </w:tc>
        <w:tc>
          <w:tcPr>
            <w:tcW w:w="5963" w:type="dxa"/>
            <w:shd w:val="clear" w:color="auto" w:fill="95B3D7" w:themeFill="accent1" w:themeFillTint="99"/>
          </w:tcPr>
          <w:p w14:paraId="255957E7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DESCRIÇÃO</w:t>
            </w:r>
          </w:p>
        </w:tc>
        <w:tc>
          <w:tcPr>
            <w:tcW w:w="2091" w:type="dxa"/>
            <w:shd w:val="clear" w:color="auto" w:fill="95B3D7" w:themeFill="accent1" w:themeFillTint="99"/>
          </w:tcPr>
          <w:p w14:paraId="6F8E0245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PRIORIDADE</w:t>
            </w:r>
          </w:p>
        </w:tc>
      </w:tr>
      <w:tr w:rsidR="00E0011B" w14:paraId="4A3CEB98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54758166" w14:textId="77777777" w:rsidR="00BE2B0F" w:rsidRPr="001E4610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4610">
              <w:rPr>
                <w:rFonts w:ascii="Arial" w:hAnsi="Arial" w:cs="Arial"/>
                <w:sz w:val="22"/>
                <w:szCs w:val="22"/>
              </w:rPr>
              <w:t>RF1</w:t>
            </w:r>
          </w:p>
        </w:tc>
        <w:tc>
          <w:tcPr>
            <w:tcW w:w="5963" w:type="dxa"/>
            <w:shd w:val="clear" w:color="auto" w:fill="B8CCE4" w:themeFill="accent1" w:themeFillTint="66"/>
          </w:tcPr>
          <w:p w14:paraId="3AF1FC86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Condicionar uma sistematização de adicionar uma lista de compras.</w:t>
            </w:r>
          </w:p>
        </w:tc>
        <w:tc>
          <w:tcPr>
            <w:tcW w:w="2091" w:type="dxa"/>
            <w:shd w:val="clear" w:color="auto" w:fill="B8CCE4" w:themeFill="accent1" w:themeFillTint="66"/>
          </w:tcPr>
          <w:p w14:paraId="70716BAE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58B24EA8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1E2709F3" w14:textId="77777777" w:rsidR="00BE2B0F" w:rsidRPr="001E4610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4610">
              <w:rPr>
                <w:rFonts w:ascii="Arial" w:hAnsi="Arial" w:cs="Arial"/>
                <w:sz w:val="22"/>
                <w:szCs w:val="22"/>
              </w:rPr>
              <w:t>RF1.1</w:t>
            </w:r>
          </w:p>
        </w:tc>
        <w:tc>
          <w:tcPr>
            <w:tcW w:w="5963" w:type="dxa"/>
            <w:shd w:val="clear" w:color="auto" w:fill="DBE5F1" w:themeFill="accent1" w:themeFillTint="33"/>
          </w:tcPr>
          <w:p w14:paraId="5AB5800C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A lista de compras deve adicionar o cadastro de um produto;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14:paraId="7FFE4537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7EBCF97C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4B8070A7" w14:textId="77777777" w:rsidR="00BE2B0F" w:rsidRPr="001E4610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4610">
              <w:rPr>
                <w:rFonts w:ascii="Arial" w:hAnsi="Arial" w:cs="Arial"/>
                <w:sz w:val="22"/>
                <w:szCs w:val="22"/>
              </w:rPr>
              <w:t>RF1.1.1</w:t>
            </w:r>
          </w:p>
        </w:tc>
        <w:tc>
          <w:tcPr>
            <w:tcW w:w="5963" w:type="dxa"/>
            <w:shd w:val="clear" w:color="auto" w:fill="B8CCE4" w:themeFill="accent1" w:themeFillTint="66"/>
          </w:tcPr>
          <w:p w14:paraId="196E868B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Os dados do cadastro do produto devem ser:</w:t>
            </w:r>
          </w:p>
        </w:tc>
        <w:tc>
          <w:tcPr>
            <w:tcW w:w="2091" w:type="dxa"/>
            <w:shd w:val="clear" w:color="auto" w:fill="B8CCE4" w:themeFill="accent1" w:themeFillTint="66"/>
          </w:tcPr>
          <w:p w14:paraId="402C4E19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Obrigatório </w:t>
            </w:r>
          </w:p>
        </w:tc>
      </w:tr>
      <w:tr w:rsidR="00E0011B" w14:paraId="25115A71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32BBF32C" w14:textId="77777777" w:rsidR="00BE2B0F" w:rsidRPr="001E4610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4610">
              <w:rPr>
                <w:rFonts w:ascii="Arial" w:hAnsi="Arial" w:cs="Arial"/>
                <w:sz w:val="22"/>
                <w:szCs w:val="22"/>
              </w:rPr>
              <w:t>RF1.1.1.1</w:t>
            </w:r>
          </w:p>
        </w:tc>
        <w:tc>
          <w:tcPr>
            <w:tcW w:w="5963" w:type="dxa"/>
            <w:shd w:val="clear" w:color="auto" w:fill="DBE5F1" w:themeFill="accent1" w:themeFillTint="33"/>
          </w:tcPr>
          <w:p w14:paraId="6F6CB2D4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Nome do produto, unidade de compra, quantidade no mês, quantidade de compra, preço estimado.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14:paraId="381552AC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2401273C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25C75F3E" w14:textId="047E1437" w:rsidR="00D56E6B" w:rsidRPr="001E4610" w:rsidRDefault="00D56E6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4610">
              <w:rPr>
                <w:rFonts w:ascii="Arial" w:hAnsi="Arial" w:cs="Arial"/>
                <w:sz w:val="22"/>
                <w:szCs w:val="22"/>
              </w:rPr>
              <w:t>RF2</w:t>
            </w:r>
          </w:p>
        </w:tc>
        <w:tc>
          <w:tcPr>
            <w:tcW w:w="5963" w:type="dxa"/>
            <w:shd w:val="clear" w:color="auto" w:fill="B8CCE4" w:themeFill="accent1" w:themeFillTint="66"/>
          </w:tcPr>
          <w:p w14:paraId="6C9D9E38" w14:textId="77777777" w:rsidR="00D56E6B" w:rsidRPr="00BE2B0F" w:rsidRDefault="00D56E6B" w:rsidP="00D56E6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A execução do programa deve ser operada em um computador</w:t>
            </w:r>
          </w:p>
        </w:tc>
        <w:tc>
          <w:tcPr>
            <w:tcW w:w="2091" w:type="dxa"/>
            <w:shd w:val="clear" w:color="auto" w:fill="B8CCE4" w:themeFill="accent1" w:themeFillTint="66"/>
          </w:tcPr>
          <w:p w14:paraId="75CBBC3B" w14:textId="00D48C51" w:rsidR="00D56E6B" w:rsidRPr="00BE2B0F" w:rsidRDefault="00D56E6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49EDADB0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5B4AEFC1" w14:textId="436D807D" w:rsidR="00D56E6B" w:rsidRPr="001E4610" w:rsidRDefault="00D56E6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4610">
              <w:rPr>
                <w:rFonts w:ascii="Arial" w:hAnsi="Arial" w:cs="Arial"/>
                <w:sz w:val="22"/>
                <w:szCs w:val="22"/>
              </w:rPr>
              <w:t>RF2.</w:t>
            </w:r>
            <w:r w:rsidR="00E0011B" w:rsidRPr="001E461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963" w:type="dxa"/>
            <w:shd w:val="clear" w:color="auto" w:fill="DBE5F1" w:themeFill="accent1" w:themeFillTint="33"/>
          </w:tcPr>
          <w:p w14:paraId="64DC997A" w14:textId="76981D55" w:rsidR="00D56E6B" w:rsidRPr="00BE2B0F" w:rsidRDefault="00E0011B" w:rsidP="00D56E6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Quando o cliente liga a aplicação e não existe uma lista armazenada: permitir a criação de uma lista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14:paraId="7DF8B967" w14:textId="7517B599" w:rsidR="00D56E6B" w:rsidRPr="00BE2B0F" w:rsidRDefault="00D56E6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05F97929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3E2D09C9" w14:textId="70858EA2" w:rsidR="00D56E6B" w:rsidRPr="001E4610" w:rsidRDefault="00E0011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4610">
              <w:rPr>
                <w:rFonts w:ascii="Arial" w:hAnsi="Arial" w:cs="Arial"/>
                <w:sz w:val="22"/>
                <w:szCs w:val="22"/>
              </w:rPr>
              <w:t>RF2.1</w:t>
            </w:r>
          </w:p>
        </w:tc>
        <w:tc>
          <w:tcPr>
            <w:tcW w:w="5963" w:type="dxa"/>
            <w:shd w:val="clear" w:color="auto" w:fill="B8CCE4" w:themeFill="accent1" w:themeFillTint="66"/>
          </w:tcPr>
          <w:p w14:paraId="60DD3D7B" w14:textId="4F1B1218" w:rsidR="00D56E6B" w:rsidRPr="00BE2B0F" w:rsidRDefault="00E0011B" w:rsidP="00D56E6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Permitir o status atual da lista de compras Gerenciamento dos produtos</w:t>
            </w:r>
          </w:p>
        </w:tc>
        <w:tc>
          <w:tcPr>
            <w:tcW w:w="2091" w:type="dxa"/>
            <w:shd w:val="clear" w:color="auto" w:fill="B8CCE4" w:themeFill="accent1" w:themeFillTint="66"/>
          </w:tcPr>
          <w:p w14:paraId="228C933E" w14:textId="299E94F0" w:rsidR="00D56E6B" w:rsidRPr="00BE2B0F" w:rsidRDefault="00D56E6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Obrigatório </w:t>
            </w:r>
          </w:p>
        </w:tc>
      </w:tr>
      <w:tr w:rsidR="00E0011B" w14:paraId="6F9511F4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4EA9BFE2" w14:textId="4B1E8904" w:rsidR="00E0011B" w:rsidRPr="001E4610" w:rsidRDefault="00E0011B" w:rsidP="00E001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4610">
              <w:rPr>
                <w:rFonts w:ascii="Arial" w:hAnsi="Arial" w:cs="Arial"/>
                <w:sz w:val="22"/>
                <w:szCs w:val="22"/>
              </w:rPr>
              <w:t>RF2.1.1</w:t>
            </w:r>
          </w:p>
        </w:tc>
        <w:tc>
          <w:tcPr>
            <w:tcW w:w="5963" w:type="dxa"/>
            <w:shd w:val="clear" w:color="auto" w:fill="DBE5F1" w:themeFill="accent1" w:themeFillTint="33"/>
          </w:tcPr>
          <w:p w14:paraId="61331E76" w14:textId="29541629" w:rsidR="00E0011B" w:rsidRPr="00BE2B0F" w:rsidRDefault="00E0011B" w:rsidP="00E0011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Listar</w:t>
            </w: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 relatório da lista de compras feita no mês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14:paraId="01247B26" w14:textId="43C47ED9" w:rsidR="00E0011B" w:rsidRPr="00BE2B0F" w:rsidRDefault="00E0011B" w:rsidP="00E001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185ADE19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44DEC3D7" w14:textId="38E90D44" w:rsidR="00E0011B" w:rsidRPr="001E4610" w:rsidRDefault="00E0011B" w:rsidP="00E001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4610">
              <w:rPr>
                <w:rFonts w:ascii="Arial" w:hAnsi="Arial" w:cs="Arial"/>
                <w:sz w:val="22"/>
                <w:szCs w:val="22"/>
              </w:rPr>
              <w:t>RF2.1.2</w:t>
            </w:r>
          </w:p>
        </w:tc>
        <w:tc>
          <w:tcPr>
            <w:tcW w:w="5963" w:type="dxa"/>
            <w:shd w:val="clear" w:color="auto" w:fill="B8CCE4" w:themeFill="accent1" w:themeFillTint="66"/>
          </w:tcPr>
          <w:p w14:paraId="310BDA69" w14:textId="1EF4C377" w:rsidR="00E0011B" w:rsidRPr="00D56E6B" w:rsidRDefault="00E0011B" w:rsidP="00E0011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Listar todos os produtos adicionados no mês</w:t>
            </w:r>
          </w:p>
        </w:tc>
        <w:tc>
          <w:tcPr>
            <w:tcW w:w="2091" w:type="dxa"/>
            <w:shd w:val="clear" w:color="auto" w:fill="B8CCE4" w:themeFill="accent1" w:themeFillTint="66"/>
          </w:tcPr>
          <w:p w14:paraId="2EC6B6AD" w14:textId="534FB42E" w:rsidR="00E0011B" w:rsidRPr="00BE2B0F" w:rsidRDefault="00E0011B" w:rsidP="00E001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4E65A8" w14:paraId="3B44A9C9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710710FD" w14:textId="3F83B400" w:rsidR="004E65A8" w:rsidRPr="001E4610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4610">
              <w:rPr>
                <w:rFonts w:ascii="Arial" w:hAnsi="Arial" w:cs="Arial"/>
                <w:sz w:val="22"/>
                <w:szCs w:val="22"/>
              </w:rPr>
              <w:t>RF2.1.1.1</w:t>
            </w:r>
          </w:p>
        </w:tc>
        <w:tc>
          <w:tcPr>
            <w:tcW w:w="5963" w:type="dxa"/>
            <w:shd w:val="clear" w:color="auto" w:fill="DBE5F1" w:themeFill="accent1" w:themeFillTint="33"/>
          </w:tcPr>
          <w:p w14:paraId="3723A4AF" w14:textId="51FCFA5F" w:rsidR="004E65A8" w:rsidRPr="00BE2B0F" w:rsidRDefault="004E65A8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Permitir edição dos valores dos preços dos produtos em geral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14:paraId="6D71A144" w14:textId="33C01836" w:rsidR="004E65A8" w:rsidRPr="00BE2B0F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4E65A8" w14:paraId="29D05BD0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54325611" w14:textId="0E90CFDF" w:rsidR="004E65A8" w:rsidRPr="001E4610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4610">
              <w:rPr>
                <w:rFonts w:ascii="Arial" w:hAnsi="Arial" w:cs="Arial"/>
                <w:sz w:val="22"/>
                <w:szCs w:val="22"/>
              </w:rPr>
              <w:t>RF2.1.1.2</w:t>
            </w:r>
          </w:p>
        </w:tc>
        <w:tc>
          <w:tcPr>
            <w:tcW w:w="5963" w:type="dxa"/>
            <w:shd w:val="clear" w:color="auto" w:fill="B8CCE4" w:themeFill="accent1" w:themeFillTint="66"/>
          </w:tcPr>
          <w:p w14:paraId="2A1CA00C" w14:textId="711DF9A8" w:rsidR="004E65A8" w:rsidRPr="00BE2B0F" w:rsidRDefault="004E65A8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Permitir edição da unidade de valor utilizada do produto</w:t>
            </w:r>
          </w:p>
        </w:tc>
        <w:tc>
          <w:tcPr>
            <w:tcW w:w="2091" w:type="dxa"/>
            <w:shd w:val="clear" w:color="auto" w:fill="B8CCE4" w:themeFill="accent1" w:themeFillTint="66"/>
          </w:tcPr>
          <w:p w14:paraId="2734A5FB" w14:textId="6B6D9EBD" w:rsidR="004E65A8" w:rsidRPr="00BE2B0F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Obrigatório </w:t>
            </w:r>
          </w:p>
        </w:tc>
      </w:tr>
      <w:tr w:rsidR="004E65A8" w14:paraId="78AA8472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395EF4EF" w14:textId="5175B4A0" w:rsidR="004E65A8" w:rsidRPr="00BE2B0F" w:rsidRDefault="001B46F9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RF2.1.1.3</w:t>
            </w:r>
          </w:p>
        </w:tc>
        <w:tc>
          <w:tcPr>
            <w:tcW w:w="5963" w:type="dxa"/>
            <w:shd w:val="clear" w:color="auto" w:fill="DBE5F1" w:themeFill="accent1" w:themeFillTint="33"/>
          </w:tcPr>
          <w:p w14:paraId="0AE73B69" w14:textId="25FF987F" w:rsidR="004E65A8" w:rsidRPr="00BE2B0F" w:rsidRDefault="004E65A8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Permitir edição da quantidade limite dos produtos em geral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14:paraId="63DEE2AA" w14:textId="676FB1AB" w:rsidR="004E65A8" w:rsidRPr="00BE2B0F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4E65A8" w14:paraId="6117590A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40A810CF" w14:textId="005D8768" w:rsidR="004E65A8" w:rsidRPr="00BE2B0F" w:rsidRDefault="001B46F9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RF3.1</w:t>
            </w:r>
          </w:p>
        </w:tc>
        <w:tc>
          <w:tcPr>
            <w:tcW w:w="5963" w:type="dxa"/>
            <w:shd w:val="clear" w:color="auto" w:fill="B8CCE4" w:themeFill="accent1" w:themeFillTint="66"/>
          </w:tcPr>
          <w:p w14:paraId="0A99B7BC" w14:textId="5989FA5B" w:rsidR="004E65A8" w:rsidRPr="00BE2B0F" w:rsidRDefault="004E65A8" w:rsidP="004E65A8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Deletar produtos que não vão agregar no relatório da lista do mês</w:t>
            </w:r>
          </w:p>
        </w:tc>
        <w:tc>
          <w:tcPr>
            <w:tcW w:w="2091" w:type="dxa"/>
            <w:shd w:val="clear" w:color="auto" w:fill="B8CCE4" w:themeFill="accent1" w:themeFillTint="66"/>
          </w:tcPr>
          <w:p w14:paraId="462A554E" w14:textId="4F0D05D3" w:rsidR="004E65A8" w:rsidRPr="00BE2B0F" w:rsidRDefault="004E65A8" w:rsidP="004E65A8">
            <w:pPr>
              <w:jc w:val="both"/>
              <w:rPr>
                <w:rFonts w:ascii="Arial" w:hAnsi="Arial" w:cs="Arial"/>
                <w:color w:val="95B3D7" w:themeColor="accent1" w:themeTint="99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4E65A8" w:rsidRPr="008D5CD0" w14:paraId="40A6524A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57BFCE51" w14:textId="282D61A0" w:rsidR="004E65A8" w:rsidRPr="00BE2B0F" w:rsidRDefault="001B46F9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RF4.1</w:t>
            </w:r>
          </w:p>
        </w:tc>
        <w:tc>
          <w:tcPr>
            <w:tcW w:w="5963" w:type="dxa"/>
            <w:shd w:val="clear" w:color="auto" w:fill="DBE5F1" w:themeFill="accent1" w:themeFillTint="33"/>
          </w:tcPr>
          <w:p w14:paraId="745AD2AA" w14:textId="1D565412" w:rsidR="004E65A8" w:rsidRPr="00BE2B0F" w:rsidRDefault="004E65A8" w:rsidP="004E65A8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Gerar o valor deve ser calculado na soma de todos os produtos listados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14:paraId="5B50AA69" w14:textId="41A543CC" w:rsidR="004E65A8" w:rsidRPr="00BE2B0F" w:rsidRDefault="004E65A8" w:rsidP="004E65A8">
            <w:pPr>
              <w:jc w:val="both"/>
              <w:rPr>
                <w:rFonts w:ascii="Arial" w:hAnsi="Arial" w:cs="Arial"/>
                <w:color w:val="95B3D7" w:themeColor="accent1" w:themeTint="99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4E65A8" w14:paraId="7B489763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47AFBA0C" w14:textId="0183DB35" w:rsidR="004E65A8" w:rsidRPr="00BE2B0F" w:rsidRDefault="001B46F9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RF4.2</w:t>
            </w:r>
          </w:p>
        </w:tc>
        <w:tc>
          <w:tcPr>
            <w:tcW w:w="5963" w:type="dxa"/>
            <w:shd w:val="clear" w:color="auto" w:fill="B8CCE4" w:themeFill="accent1" w:themeFillTint="66"/>
          </w:tcPr>
          <w:p w14:paraId="3B813E0B" w14:textId="13E3F64E" w:rsidR="004E65A8" w:rsidRPr="00BE2B0F" w:rsidRDefault="004E65A8" w:rsidP="004E65A8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Gerar o relatório da lista de compras feita no mês</w:t>
            </w:r>
          </w:p>
        </w:tc>
        <w:tc>
          <w:tcPr>
            <w:tcW w:w="2091" w:type="dxa"/>
            <w:shd w:val="clear" w:color="auto" w:fill="B8CCE4" w:themeFill="accent1" w:themeFillTint="66"/>
          </w:tcPr>
          <w:p w14:paraId="6836041C" w14:textId="7C26C245" w:rsidR="004E65A8" w:rsidRPr="00BE2B0F" w:rsidRDefault="004E65A8" w:rsidP="004E65A8">
            <w:pPr>
              <w:jc w:val="both"/>
              <w:rPr>
                <w:rFonts w:ascii="Arial" w:hAnsi="Arial" w:cs="Arial"/>
                <w:color w:val="95B3D7" w:themeColor="accent1" w:themeTint="99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Obrigatório </w:t>
            </w:r>
          </w:p>
        </w:tc>
      </w:tr>
      <w:tr w:rsidR="001E4610" w14:paraId="22400827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15844190" w14:textId="72AEC227" w:rsidR="001E4610" w:rsidRPr="00BE2B0F" w:rsidRDefault="0088222B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RNF</w:t>
            </w:r>
            <w:r w:rsidR="001B46F9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5963" w:type="dxa"/>
            <w:shd w:val="clear" w:color="auto" w:fill="DBE5F1" w:themeFill="accent1" w:themeFillTint="33"/>
          </w:tcPr>
          <w:p w14:paraId="0DD3E9D0" w14:textId="65C4B156" w:rsidR="001E4610" w:rsidRPr="0088222B" w:rsidRDefault="0088222B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22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Todas as variáveis de entrada terão valores default e tais valores serão usados sempre que dados de entrada estiverem faltando ou inválidos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14:paraId="15BD8265" w14:textId="3EC49B73" w:rsidR="001E4610" w:rsidRPr="00BE2B0F" w:rsidRDefault="0088222B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1E4610" w14:paraId="79777C0B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75FE4529" w14:textId="2F0DDAE3" w:rsidR="001E4610" w:rsidRPr="00BE2B0F" w:rsidRDefault="0088222B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RNF</w:t>
            </w:r>
            <w:r w:rsidR="001B46F9">
              <w:rPr>
                <w:rFonts w:ascii="Arial" w:hAnsi="Arial" w:cs="Arial"/>
                <w:sz w:val="22"/>
                <w:szCs w:val="22"/>
              </w:rPr>
              <w:t>6.1</w:t>
            </w:r>
          </w:p>
        </w:tc>
        <w:tc>
          <w:tcPr>
            <w:tcW w:w="5963" w:type="dxa"/>
            <w:shd w:val="clear" w:color="auto" w:fill="B8CCE4" w:themeFill="accent1" w:themeFillTint="66"/>
          </w:tcPr>
          <w:p w14:paraId="36B01A39" w14:textId="79807573" w:rsidR="001E4610" w:rsidRPr="00BE2B0F" w:rsidRDefault="0088222B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 sistema deverá ser acessado via computador</w:t>
            </w:r>
          </w:p>
        </w:tc>
        <w:tc>
          <w:tcPr>
            <w:tcW w:w="2091" w:type="dxa"/>
            <w:shd w:val="clear" w:color="auto" w:fill="B8CCE4" w:themeFill="accent1" w:themeFillTint="66"/>
          </w:tcPr>
          <w:p w14:paraId="1CEADEF1" w14:textId="197D3FAC" w:rsidR="001E4610" w:rsidRPr="00BE2B0F" w:rsidRDefault="0088222B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1E4610" w14:paraId="4237ED9E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2B182B1A" w14:textId="0A3DB4D8" w:rsidR="001E4610" w:rsidRPr="00BE2B0F" w:rsidRDefault="0088222B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RNF</w:t>
            </w:r>
            <w:r w:rsidR="001B46F9">
              <w:rPr>
                <w:rFonts w:ascii="Arial" w:hAnsi="Arial" w:cs="Arial"/>
                <w:sz w:val="22"/>
                <w:szCs w:val="22"/>
              </w:rPr>
              <w:t>7.1</w:t>
            </w:r>
          </w:p>
        </w:tc>
        <w:tc>
          <w:tcPr>
            <w:tcW w:w="5963" w:type="dxa"/>
            <w:shd w:val="clear" w:color="auto" w:fill="DBE5F1" w:themeFill="accent1" w:themeFillTint="33"/>
          </w:tcPr>
          <w:p w14:paraId="593A4ACD" w14:textId="77AF0869" w:rsidR="001E4610" w:rsidRPr="00BE2B0F" w:rsidRDefault="0088222B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 sistema deverá atender às normas legais, tais como padrões de leis e etc...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14:paraId="2C5489D1" w14:textId="4265FD00" w:rsidR="001E4610" w:rsidRPr="00BE2B0F" w:rsidRDefault="0088222B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1B46F9" w14:paraId="417ACACE" w14:textId="77777777" w:rsidTr="004B0730">
        <w:trPr>
          <w:trHeight w:val="414"/>
        </w:trPr>
        <w:tc>
          <w:tcPr>
            <w:tcW w:w="1263" w:type="dxa"/>
            <w:shd w:val="clear" w:color="auto" w:fill="95B3D7" w:themeFill="accent1" w:themeFillTint="99"/>
          </w:tcPr>
          <w:p w14:paraId="5AF37CA3" w14:textId="7D3FE4A7" w:rsidR="001B46F9" w:rsidRDefault="001B46F9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RNF8.1</w:t>
            </w:r>
          </w:p>
        </w:tc>
        <w:tc>
          <w:tcPr>
            <w:tcW w:w="5963" w:type="dxa"/>
            <w:shd w:val="clear" w:color="auto" w:fill="B8CCE4" w:themeFill="accent1" w:themeFillTint="66"/>
          </w:tcPr>
          <w:p w14:paraId="7C4A7E1A" w14:textId="2B306A9C" w:rsidR="001B46F9" w:rsidRDefault="001B46F9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 sistema deve fazer documentação e coloca-los via backup de cada mês feito na lista de compras</w:t>
            </w:r>
          </w:p>
          <w:p w14:paraId="4A017140" w14:textId="2A28DA46" w:rsidR="001B46F9" w:rsidRDefault="001B46F9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091" w:type="dxa"/>
            <w:shd w:val="clear" w:color="auto" w:fill="B8CCE4" w:themeFill="accent1" w:themeFillTint="66"/>
          </w:tcPr>
          <w:p w14:paraId="34627DA4" w14:textId="0C3BC81F" w:rsidR="001B46F9" w:rsidRDefault="001B46F9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</w:tbl>
    <w:p w14:paraId="3406ED92" w14:textId="77777777" w:rsidR="00BF4412" w:rsidRPr="00CB02CE" w:rsidRDefault="00BF4412" w:rsidP="00BF4412">
      <w:pPr>
        <w:pStyle w:val="TE-Figura"/>
      </w:pPr>
      <w:r>
        <w:rPr>
          <w:lang w:val="pt"/>
        </w:rPr>
        <w:t>Fonte</w:t>
      </w:r>
      <w:r>
        <w:t>: Autor próprio</w:t>
      </w:r>
    </w:p>
    <w:p w14:paraId="08D56F4D" w14:textId="1CFAAD18" w:rsidR="00BE2B0F" w:rsidRDefault="00BE2B0F" w:rsidP="00BE2B0F">
      <w:pPr>
        <w:pStyle w:val="T1-TituloPrimario"/>
      </w:pPr>
      <w:bookmarkStart w:id="15" w:name="_Toc40565205"/>
      <w:r>
        <w:lastRenderedPageBreak/>
        <w:t>diagrama de classe</w:t>
      </w:r>
      <w:bookmarkEnd w:id="15"/>
    </w:p>
    <w:p w14:paraId="57CF2E09" w14:textId="653B7F76" w:rsidR="00774169" w:rsidRDefault="00774169" w:rsidP="00774169">
      <w:pPr>
        <w:pStyle w:val="TE-Normal"/>
      </w:pPr>
      <w:r>
        <w:t>Nesse diagrama de classe para a lista de compras foi feito com os seguintes requisitos:</w:t>
      </w:r>
    </w:p>
    <w:p w14:paraId="3695B85F" w14:textId="5448E4C1" w:rsidR="00DB14DE" w:rsidRPr="00774169" w:rsidRDefault="00313A54" w:rsidP="00DB14DE">
      <w:pPr>
        <w:pStyle w:val="TE-LegendaQuadro"/>
      </w:pPr>
      <w:r>
        <w:t xml:space="preserve">Diagrama de </w:t>
      </w:r>
      <w:r w:rsidR="003E6464">
        <w:t xml:space="preserve">classe </w:t>
      </w:r>
      <w:r>
        <w:t xml:space="preserve">da </w:t>
      </w:r>
      <w:r w:rsidR="003E6464">
        <w:t>l</w:t>
      </w:r>
      <w:r>
        <w:t xml:space="preserve">ista de </w:t>
      </w:r>
      <w:r w:rsidR="003E6464">
        <w:t>c</w:t>
      </w:r>
      <w:r>
        <w:t>ompras</w:t>
      </w:r>
    </w:p>
    <w:p w14:paraId="4053DDB3" w14:textId="4CED133D" w:rsidR="00BE2B0F" w:rsidRDefault="001E4610" w:rsidP="00DB14DE">
      <w:pPr>
        <w:pStyle w:val="TE-Figura"/>
      </w:pPr>
      <w:r>
        <w:rPr>
          <w:noProof/>
        </w:rPr>
        <w:drawing>
          <wp:inline distT="0" distB="0" distL="0" distR="0" wp14:anchorId="06B7C116" wp14:editId="0F6E30D1">
            <wp:extent cx="5756910" cy="14408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4C3E" w14:textId="77777777" w:rsidR="00637D5B" w:rsidRPr="00CB02CE" w:rsidRDefault="00637D5B" w:rsidP="00637D5B">
      <w:pPr>
        <w:pStyle w:val="TE-Figura"/>
      </w:pPr>
      <w:r>
        <w:rPr>
          <w:lang w:val="pt"/>
        </w:rPr>
        <w:t>Fonte</w:t>
      </w:r>
      <w:r>
        <w:t>: Autor próprio</w:t>
      </w:r>
    </w:p>
    <w:p w14:paraId="6C6CEE85" w14:textId="77777777" w:rsidR="00BE2B0F" w:rsidRDefault="00BE2B0F" w:rsidP="00BE2B0F">
      <w:pPr>
        <w:pStyle w:val="PargrafodaLista"/>
        <w:jc w:val="both"/>
      </w:pPr>
    </w:p>
    <w:p w14:paraId="30156FDC" w14:textId="500DB25A" w:rsidR="00C60FF6" w:rsidRDefault="00470FD6" w:rsidP="00E55937">
      <w:pPr>
        <w:pStyle w:val="TE-Normal"/>
        <w:numPr>
          <w:ilvl w:val="0"/>
          <w:numId w:val="44"/>
        </w:numPr>
      </w:pPr>
      <w:r w:rsidRPr="00D66660">
        <w:rPr>
          <w:i/>
          <w:iCs/>
        </w:rPr>
        <w:t>ListaCompra</w:t>
      </w:r>
      <w:r>
        <w:t xml:space="preserve">: </w:t>
      </w:r>
      <w:r w:rsidR="00DA0551">
        <w:t xml:space="preserve">O </w:t>
      </w:r>
      <w:r w:rsidR="001E4610" w:rsidRPr="00D66660">
        <w:rPr>
          <w:i/>
          <w:iCs/>
        </w:rPr>
        <w:t>L</w:t>
      </w:r>
      <w:r w:rsidR="00313A54" w:rsidRPr="00D66660">
        <w:rPr>
          <w:i/>
          <w:iCs/>
        </w:rPr>
        <w:t>ista</w:t>
      </w:r>
      <w:r w:rsidR="001E4610" w:rsidRPr="00D66660">
        <w:rPr>
          <w:i/>
          <w:iCs/>
        </w:rPr>
        <w:t>C</w:t>
      </w:r>
      <w:r w:rsidR="00313A54" w:rsidRPr="00D66660">
        <w:rPr>
          <w:i/>
          <w:iCs/>
        </w:rPr>
        <w:t>ompra</w:t>
      </w:r>
      <w:r w:rsidR="00313A54">
        <w:t xml:space="preserve"> tem como função </w:t>
      </w:r>
      <w:r w:rsidR="00095913">
        <w:t>de</w:t>
      </w:r>
      <w:r w:rsidR="00313A54">
        <w:t xml:space="preserve"> listar a compra do mês, mesmo não tendo algo incluso dentro </w:t>
      </w:r>
      <w:r w:rsidR="00095913">
        <w:t>d</w:t>
      </w:r>
      <w:r w:rsidR="00313A54">
        <w:t>ela</w:t>
      </w:r>
      <w:r w:rsidR="00E74201">
        <w:t>.</w:t>
      </w:r>
      <w:r w:rsidR="00313A54">
        <w:t xml:space="preserve"> </w:t>
      </w:r>
      <w:r w:rsidR="00DA0551">
        <w:t>O atributo “</w:t>
      </w:r>
      <w:r w:rsidR="00DA0551">
        <w:rPr>
          <w:i/>
          <w:iCs/>
        </w:rPr>
        <w:t xml:space="preserve">mes” </w:t>
      </w:r>
      <w:r w:rsidR="00DA0551">
        <w:t xml:space="preserve">mostra qual mês ela está sendo </w:t>
      </w:r>
      <w:r w:rsidR="00116986">
        <w:t>listada</w:t>
      </w:r>
      <w:r w:rsidR="00DA0551">
        <w:t xml:space="preserve">, mesmo não </w:t>
      </w:r>
      <w:r w:rsidR="00116986">
        <w:t xml:space="preserve">havendo um </w:t>
      </w:r>
      <w:r w:rsidR="00C60FF6">
        <w:t>específico</w:t>
      </w:r>
      <w:r w:rsidR="00116986">
        <w:t xml:space="preserve"> mês </w:t>
      </w:r>
      <w:r w:rsidR="00C60FF6">
        <w:t>em</w:t>
      </w:r>
      <w:r w:rsidR="00116986">
        <w:t xml:space="preserve"> colocar. O atributo “</w:t>
      </w:r>
      <w:r w:rsidR="00E74201" w:rsidRPr="00DA0551">
        <w:rPr>
          <w:i/>
          <w:iCs/>
        </w:rPr>
        <w:t>itens</w:t>
      </w:r>
      <w:r w:rsidR="00116986">
        <w:rPr>
          <w:i/>
          <w:iCs/>
        </w:rPr>
        <w:t>”</w:t>
      </w:r>
      <w:r w:rsidR="00116986">
        <w:t>, e</w:t>
      </w:r>
      <w:r w:rsidR="00E217B6">
        <w:t>le herda t</w:t>
      </w:r>
      <w:r w:rsidR="00C60FF6">
        <w:t xml:space="preserve">udo o que está no </w:t>
      </w:r>
      <w:r w:rsidR="00C60FF6" w:rsidRPr="00C60FF6">
        <w:rPr>
          <w:i/>
          <w:iCs/>
        </w:rPr>
        <w:t>ItemCompra</w:t>
      </w:r>
      <w:r w:rsidR="00C60FF6">
        <w:t xml:space="preserve"> para coletar todos os dados que ele armazenou. E o totalEstimado é o </w:t>
      </w:r>
      <w:r w:rsidR="00A94C98">
        <w:t>cálculo</w:t>
      </w:r>
      <w:r w:rsidR="00C60FF6">
        <w:t xml:space="preserve"> de todos valores dos itens e gera um resultado somando totalmente ele. No método </w:t>
      </w:r>
      <w:r w:rsidR="00C60FF6" w:rsidRPr="00E55937">
        <w:rPr>
          <w:i/>
          <w:iCs/>
        </w:rPr>
        <w:t>cadastrar</w:t>
      </w:r>
      <w:r w:rsidR="00C60FF6">
        <w:t xml:space="preserve"> está público na visibilidade dele, e o </w:t>
      </w:r>
      <w:r w:rsidR="00C60FF6" w:rsidRPr="00E55937">
        <w:rPr>
          <w:i/>
          <w:iCs/>
        </w:rPr>
        <w:t xml:space="preserve">ObterTotalEstimado </w:t>
      </w:r>
      <w:r w:rsidR="00C60FF6">
        <w:t xml:space="preserve">gera o valor total estimado que foi </w:t>
      </w:r>
      <w:r w:rsidR="00E55937">
        <w:t>somado no mês</w:t>
      </w:r>
    </w:p>
    <w:p w14:paraId="694C950C" w14:textId="01EC79DE" w:rsidR="00774169" w:rsidRDefault="00470FD6" w:rsidP="00C60FF6">
      <w:pPr>
        <w:pStyle w:val="TE-Normal"/>
        <w:numPr>
          <w:ilvl w:val="0"/>
          <w:numId w:val="44"/>
        </w:numPr>
      </w:pPr>
      <w:r w:rsidRPr="00D66660">
        <w:rPr>
          <w:i/>
          <w:iCs/>
        </w:rPr>
        <w:t>ItemCompra</w:t>
      </w:r>
      <w:r>
        <w:t>:</w:t>
      </w:r>
      <w:r w:rsidR="00774169">
        <w:t xml:space="preserve"> </w:t>
      </w:r>
      <w:r w:rsidR="00DA0551">
        <w:t>A classe</w:t>
      </w:r>
      <w:r w:rsidR="006A45EC">
        <w:t xml:space="preserve"> </w:t>
      </w:r>
      <w:r w:rsidR="006A45EC" w:rsidRPr="00F52D57">
        <w:rPr>
          <w:i/>
          <w:iCs/>
        </w:rPr>
        <w:t>ItemCompra</w:t>
      </w:r>
      <w:r w:rsidR="006A45EC">
        <w:t xml:space="preserve"> </w:t>
      </w:r>
      <w:r w:rsidR="00E55937">
        <w:t>tem</w:t>
      </w:r>
      <w:r w:rsidR="00F52D57">
        <w:t xml:space="preserve"> o </w:t>
      </w:r>
      <w:r w:rsidR="00DA0551">
        <w:t>atributo</w:t>
      </w:r>
      <w:r w:rsidR="00F52D57">
        <w:t xml:space="preserve"> </w:t>
      </w:r>
      <w:r w:rsidR="00F52D57" w:rsidRPr="00F52D57">
        <w:rPr>
          <w:i/>
          <w:iCs/>
        </w:rPr>
        <w:t>Produto</w:t>
      </w:r>
      <w:r w:rsidR="00F52D57">
        <w:t xml:space="preserve">, </w:t>
      </w:r>
      <w:r w:rsidR="00E55937">
        <w:t xml:space="preserve">que ele herda um certo produto com as descrições que apresenta. O </w:t>
      </w:r>
      <w:r w:rsidR="00E55937" w:rsidRPr="00E55937">
        <w:rPr>
          <w:i/>
          <w:iCs/>
        </w:rPr>
        <w:t>totalEstimado</w:t>
      </w:r>
      <w:r w:rsidR="00E55937">
        <w:rPr>
          <w:i/>
          <w:iCs/>
        </w:rPr>
        <w:t xml:space="preserve"> </w:t>
      </w:r>
      <w:r w:rsidR="00E55937">
        <w:t>é a soma do total estimado na qual o produto tende a chegar.</w:t>
      </w:r>
    </w:p>
    <w:p w14:paraId="680BDA04" w14:textId="7CF92AD9" w:rsidR="00E55937" w:rsidRDefault="00E55937" w:rsidP="00C60FF6">
      <w:pPr>
        <w:pStyle w:val="TE-Normal"/>
        <w:numPr>
          <w:ilvl w:val="0"/>
          <w:numId w:val="44"/>
        </w:numPr>
      </w:pPr>
      <w:r>
        <w:t xml:space="preserve">No </w:t>
      </w:r>
      <w:r>
        <w:rPr>
          <w:i/>
          <w:iCs/>
        </w:rPr>
        <w:t>Produto</w:t>
      </w:r>
      <w:r>
        <w:t xml:space="preserve"> ele descreve todos os atributos necessários para gerar a </w:t>
      </w:r>
      <w:r>
        <w:lastRenderedPageBreak/>
        <w:t xml:space="preserve">classe produto, nele tem o </w:t>
      </w:r>
      <w:r w:rsidRPr="00E55937">
        <w:rPr>
          <w:i/>
          <w:iCs/>
        </w:rPr>
        <w:t>nome</w:t>
      </w:r>
      <w:r>
        <w:t xml:space="preserve"> do produto, a </w:t>
      </w:r>
      <w:r w:rsidRPr="00E55937">
        <w:rPr>
          <w:i/>
          <w:iCs/>
        </w:rPr>
        <w:t>UNIDADE_PRODUTO</w:t>
      </w:r>
      <w:r>
        <w:t xml:space="preserve"> mostra o tipo de unidade que esse produto usa, a </w:t>
      </w:r>
      <w:r w:rsidRPr="00E55937">
        <w:rPr>
          <w:i/>
          <w:iCs/>
        </w:rPr>
        <w:t>QTD_MES</w:t>
      </w:r>
      <w:r>
        <w:t xml:space="preserve"> apresenta a quantidade dela comprada no mês, e o </w:t>
      </w:r>
      <w:r w:rsidRPr="00E55937">
        <w:rPr>
          <w:i/>
          <w:iCs/>
        </w:rPr>
        <w:t>PRECO_ESTIMADO</w:t>
      </w:r>
      <w:r>
        <w:t xml:space="preserve"> </w:t>
      </w:r>
      <w:r w:rsidR="002E134B">
        <w:t>exibe o valor que provavelmente a unidade que o produto deve valer.</w:t>
      </w:r>
    </w:p>
    <w:p w14:paraId="3665709C" w14:textId="372D12E3" w:rsidR="00CB02CE" w:rsidRDefault="00CB02CE" w:rsidP="00CB02CE">
      <w:pPr>
        <w:pStyle w:val="TE-Normal"/>
      </w:pPr>
    </w:p>
    <w:p w14:paraId="573A6648" w14:textId="24C9E128" w:rsidR="00CB02CE" w:rsidRDefault="00CB02CE" w:rsidP="00CB02CE">
      <w:pPr>
        <w:pStyle w:val="TE-Normal"/>
      </w:pPr>
    </w:p>
    <w:p w14:paraId="6FCF92AC" w14:textId="1F3504C2" w:rsidR="00CB02CE" w:rsidRDefault="00CB02CE" w:rsidP="00CB02CE">
      <w:pPr>
        <w:pStyle w:val="TE-Normal"/>
      </w:pPr>
    </w:p>
    <w:p w14:paraId="500439BA" w14:textId="2BB644DF" w:rsidR="00CB02CE" w:rsidRDefault="00CB02CE" w:rsidP="00CB02CE">
      <w:pPr>
        <w:pStyle w:val="TE-Normal"/>
      </w:pPr>
    </w:p>
    <w:p w14:paraId="13135917" w14:textId="77777777" w:rsidR="00CB02CE" w:rsidRDefault="00CB02CE" w:rsidP="00CB02CE">
      <w:pPr>
        <w:pStyle w:val="T1-TituloPrimario"/>
      </w:pPr>
      <w:bookmarkStart w:id="16" w:name="_Toc40539014"/>
      <w:bookmarkStart w:id="17" w:name="_Toc40565206"/>
      <w:r>
        <w:lastRenderedPageBreak/>
        <w:t>como criar repositório no github</w:t>
      </w:r>
      <w:bookmarkEnd w:id="16"/>
      <w:bookmarkEnd w:id="17"/>
      <w:r>
        <w:t xml:space="preserve"> </w:t>
      </w:r>
    </w:p>
    <w:p w14:paraId="684D774F" w14:textId="344D5C27" w:rsidR="00CB02CE" w:rsidRDefault="00CB02CE" w:rsidP="00CB02CE">
      <w:pPr>
        <w:pStyle w:val="TE-Normal"/>
      </w:pPr>
      <w:r w:rsidRPr="0019513B">
        <w:t xml:space="preserve">Na criação do repositório é necessário </w:t>
      </w:r>
      <w:r w:rsidR="00E55937">
        <w:t>acessar o</w:t>
      </w:r>
      <w:r w:rsidRPr="0019513B">
        <w:t xml:space="preserve"> site do GitHub, fazer o login e entrar na conta, e clique na opção no botão "New". </w:t>
      </w:r>
    </w:p>
    <w:p w14:paraId="199029B2" w14:textId="77777777" w:rsidR="00BB365A" w:rsidRDefault="00BB365A" w:rsidP="00CB02CE">
      <w:pPr>
        <w:pStyle w:val="TE-Normal"/>
      </w:pPr>
    </w:p>
    <w:p w14:paraId="7EE6F520" w14:textId="77777777" w:rsidR="00CB02CE" w:rsidRDefault="00CB02CE" w:rsidP="00CB02CE">
      <w:pPr>
        <w:pStyle w:val="TE-LegendaFigura"/>
      </w:pPr>
      <w:r>
        <w:t>Criar novo repositório.</w:t>
      </w:r>
    </w:p>
    <w:p w14:paraId="7D56CE3F" w14:textId="77777777" w:rsidR="00CB02CE" w:rsidRDefault="00CB02CE" w:rsidP="00CB02CE">
      <w:pPr>
        <w:pStyle w:val="TE-Figura"/>
        <w:rPr>
          <w:lang w:val="pt"/>
        </w:rPr>
      </w:pPr>
      <w:r>
        <w:rPr>
          <w:noProof/>
          <w:lang w:val="pt"/>
        </w:rPr>
        <w:drawing>
          <wp:inline distT="0" distB="0" distL="0" distR="0" wp14:anchorId="01A5B1A6" wp14:editId="4C9CED11">
            <wp:extent cx="2596475" cy="324802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684" cy="334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178C" w14:textId="4847000D" w:rsidR="00CB02CE" w:rsidRDefault="00CB02CE" w:rsidP="00CB02CE">
      <w:pPr>
        <w:pStyle w:val="TE-Figura"/>
      </w:pPr>
      <w:r>
        <w:rPr>
          <w:lang w:val="pt"/>
        </w:rPr>
        <w:t>Fonte</w:t>
      </w:r>
      <w:r>
        <w:t>: Autor próprio</w:t>
      </w:r>
    </w:p>
    <w:p w14:paraId="66D9BDA6" w14:textId="77777777" w:rsidR="00BB365A" w:rsidRPr="00BB365A" w:rsidRDefault="00BB365A" w:rsidP="00BB365A">
      <w:pPr>
        <w:pStyle w:val="TE-Normal"/>
      </w:pPr>
    </w:p>
    <w:p w14:paraId="799F7F10" w14:textId="77777777" w:rsidR="00CB02CE" w:rsidRDefault="00CB02CE" w:rsidP="00CB02CE">
      <w:pPr>
        <w:pStyle w:val="TE-Normal"/>
        <w:rPr>
          <w:lang w:val="pt"/>
        </w:rPr>
      </w:pPr>
      <w:r>
        <w:rPr>
          <w:lang w:val="pt"/>
        </w:rPr>
        <w:t>Depois de selecionado o botão, ele entrará em uma nova página ele irá pedir o preenchimento de alguns requisitos para a criação.</w:t>
      </w:r>
    </w:p>
    <w:p w14:paraId="76DA833E" w14:textId="77777777" w:rsidR="00CB02CE" w:rsidRDefault="00CB02CE" w:rsidP="00CB02CE">
      <w:pPr>
        <w:pStyle w:val="TE-Normal"/>
        <w:rPr>
          <w:lang w:val="pt"/>
        </w:rPr>
      </w:pPr>
    </w:p>
    <w:p w14:paraId="37E9DA3C" w14:textId="77777777" w:rsidR="00CB02CE" w:rsidRDefault="00CB02CE" w:rsidP="00CB02CE">
      <w:pPr>
        <w:pStyle w:val="TE-Normal"/>
        <w:rPr>
          <w:lang w:val="pt"/>
        </w:rPr>
      </w:pPr>
    </w:p>
    <w:p w14:paraId="2165FB40" w14:textId="77777777" w:rsidR="00CB02CE" w:rsidRDefault="00CB02CE" w:rsidP="00CB02CE">
      <w:pPr>
        <w:pStyle w:val="TE-Normal"/>
        <w:rPr>
          <w:lang w:val="pt"/>
        </w:rPr>
      </w:pPr>
    </w:p>
    <w:p w14:paraId="60649CB7" w14:textId="77777777" w:rsidR="00CB02CE" w:rsidRDefault="00CB02CE" w:rsidP="00CB02CE">
      <w:pPr>
        <w:pStyle w:val="TE-Normal"/>
        <w:rPr>
          <w:lang w:val="pt"/>
        </w:rPr>
      </w:pPr>
    </w:p>
    <w:p w14:paraId="47C13AED" w14:textId="77777777" w:rsidR="00CB02CE" w:rsidRDefault="00CB02CE" w:rsidP="00E55937">
      <w:pPr>
        <w:pStyle w:val="TE-Normal"/>
        <w:ind w:firstLine="0"/>
        <w:rPr>
          <w:lang w:val="pt"/>
        </w:rPr>
      </w:pPr>
    </w:p>
    <w:p w14:paraId="5AFE66DE" w14:textId="77777777" w:rsidR="00CB02CE" w:rsidRDefault="00CB02CE" w:rsidP="00CB02CE">
      <w:pPr>
        <w:pStyle w:val="TE-Normal"/>
        <w:rPr>
          <w:lang w:val="pt"/>
        </w:rPr>
      </w:pPr>
    </w:p>
    <w:p w14:paraId="6CBD4B81" w14:textId="77777777" w:rsidR="00CB02CE" w:rsidRDefault="00CB02CE" w:rsidP="00CB02CE">
      <w:pPr>
        <w:pStyle w:val="TE-LegendaFigura"/>
        <w:rPr>
          <w:lang w:val="pt"/>
        </w:rPr>
      </w:pPr>
      <w:r>
        <w:rPr>
          <w:lang w:val="pt"/>
        </w:rPr>
        <w:lastRenderedPageBreak/>
        <w:t>Configurar o repositório.</w:t>
      </w:r>
    </w:p>
    <w:p w14:paraId="3506938B" w14:textId="4859BFDE" w:rsidR="00CB02CE" w:rsidRDefault="00CB02CE" w:rsidP="00CB02CE">
      <w:pPr>
        <w:pStyle w:val="TE-Figura"/>
        <w:rPr>
          <w:lang w:val="pt"/>
        </w:rPr>
      </w:pPr>
      <w:r>
        <w:rPr>
          <w:noProof/>
          <w:lang w:val="pt"/>
        </w:rPr>
        <w:drawing>
          <wp:inline distT="0" distB="0" distL="0" distR="0" wp14:anchorId="3B3F951F" wp14:editId="5C9E4551">
            <wp:extent cx="3721225" cy="3623094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441" cy="371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02C0" w14:textId="51F76820" w:rsidR="00CB02CE" w:rsidRDefault="00CB02CE" w:rsidP="00CB02CE">
      <w:pPr>
        <w:pStyle w:val="TE-Figura"/>
      </w:pPr>
      <w:r>
        <w:rPr>
          <w:lang w:val="pt"/>
        </w:rPr>
        <w:t>Fonte</w:t>
      </w:r>
      <w:r>
        <w:t>: Autor próprio</w:t>
      </w:r>
    </w:p>
    <w:p w14:paraId="1B626D18" w14:textId="77777777" w:rsidR="00CB02CE" w:rsidRPr="00CB02CE" w:rsidRDefault="00CB02CE" w:rsidP="00CB02CE">
      <w:pPr>
        <w:pStyle w:val="TE-Normal"/>
      </w:pPr>
    </w:p>
    <w:p w14:paraId="1D1175FD" w14:textId="77777777" w:rsidR="00CB02CE" w:rsidRDefault="00CB02CE" w:rsidP="00CB02CE">
      <w:pPr>
        <w:pStyle w:val="TE-Normal"/>
        <w:rPr>
          <w:lang w:val="pt"/>
        </w:rPr>
      </w:pPr>
      <w:r>
        <w:rPr>
          <w:lang w:val="pt"/>
        </w:rPr>
        <w:t>No "</w:t>
      </w:r>
      <w:r>
        <w:rPr>
          <w:i/>
          <w:iCs/>
          <w:lang w:val="pt"/>
        </w:rPr>
        <w:t>repository name",</w:t>
      </w:r>
      <w:r>
        <w:rPr>
          <w:lang w:val="pt"/>
        </w:rPr>
        <w:t xml:space="preserve"> basta colocar o nome do repositório que deseja, em "</w:t>
      </w:r>
      <w:r>
        <w:rPr>
          <w:i/>
          <w:iCs/>
          <w:lang w:val="pt"/>
        </w:rPr>
        <w:t>description</w:t>
      </w:r>
      <w:r>
        <w:rPr>
          <w:lang w:val="pt"/>
        </w:rPr>
        <w:t>" descreva o que quer colocar como uma descrição sobre ele ou algum complemento na função que ele foi criado.</w:t>
      </w:r>
    </w:p>
    <w:p w14:paraId="41E83683" w14:textId="77777777" w:rsidR="00CB02CE" w:rsidRDefault="00CB02CE" w:rsidP="00CB02CE">
      <w:pPr>
        <w:pStyle w:val="TE-Normal"/>
        <w:rPr>
          <w:lang w:val="pt"/>
        </w:rPr>
      </w:pPr>
      <w:r>
        <w:rPr>
          <w:lang w:val="pt"/>
        </w:rPr>
        <w:t xml:space="preserve">Em seguida tem as opções de público ou privado, sendo que quando o projeto do repositório é público fica acessível a todos quando todos podem ver o que está dentro dele, e o uso do </w:t>
      </w:r>
      <w:r w:rsidRPr="0019513B">
        <w:rPr>
          <w:i/>
          <w:iCs/>
          <w:lang w:val="pt"/>
        </w:rPr>
        <w:t>private</w:t>
      </w:r>
      <w:r>
        <w:rPr>
          <w:lang w:val="pt"/>
        </w:rPr>
        <w:t xml:space="preserve"> é usado para usuários que querem colocar permissões de acesso alterando a visibilidade do repositório. E para finalizar a criação do repositório clique em "</w:t>
      </w:r>
      <w:r>
        <w:rPr>
          <w:i/>
          <w:iCs/>
          <w:lang w:val="pt"/>
        </w:rPr>
        <w:t>create repository</w:t>
      </w:r>
      <w:r>
        <w:rPr>
          <w:lang w:val="pt"/>
        </w:rPr>
        <w:t>".</w:t>
      </w:r>
    </w:p>
    <w:p w14:paraId="048023FF" w14:textId="77777777" w:rsidR="00CB02CE" w:rsidRDefault="00CB02CE" w:rsidP="00CB02CE">
      <w:pPr>
        <w:pStyle w:val="TE-Normal"/>
        <w:rPr>
          <w:lang w:val="pt"/>
        </w:rPr>
      </w:pPr>
    </w:p>
    <w:p w14:paraId="42F1B066" w14:textId="77777777" w:rsidR="00CB02CE" w:rsidRDefault="00CB02CE" w:rsidP="00CB02CE">
      <w:pPr>
        <w:pStyle w:val="TE-Normal"/>
        <w:rPr>
          <w:lang w:val="pt"/>
        </w:rPr>
      </w:pPr>
    </w:p>
    <w:p w14:paraId="4D090CD3" w14:textId="77777777" w:rsidR="00CB02CE" w:rsidRDefault="00CB02CE" w:rsidP="00CB02CE">
      <w:pPr>
        <w:pStyle w:val="TE-Normal"/>
        <w:rPr>
          <w:lang w:val="pt"/>
        </w:rPr>
      </w:pPr>
    </w:p>
    <w:p w14:paraId="6F3DD756" w14:textId="3BF18787" w:rsidR="00CB02CE" w:rsidRDefault="00CB02CE" w:rsidP="00CB02CE">
      <w:pPr>
        <w:pStyle w:val="TE-Normal"/>
        <w:rPr>
          <w:lang w:val="pt"/>
        </w:rPr>
      </w:pPr>
    </w:p>
    <w:p w14:paraId="3BE92C52" w14:textId="77777777" w:rsidR="005B3668" w:rsidRDefault="005B3668" w:rsidP="00CB02CE">
      <w:pPr>
        <w:pStyle w:val="TE-Normal"/>
        <w:rPr>
          <w:lang w:val="pt"/>
        </w:rPr>
      </w:pPr>
    </w:p>
    <w:p w14:paraId="6C782418" w14:textId="77777777" w:rsidR="00CB02CE" w:rsidRDefault="00CB02CE" w:rsidP="007C218D">
      <w:pPr>
        <w:pStyle w:val="TE-Normal"/>
        <w:ind w:firstLine="0"/>
        <w:rPr>
          <w:lang w:val="pt"/>
        </w:rPr>
      </w:pPr>
    </w:p>
    <w:p w14:paraId="580DAE6B" w14:textId="77777777" w:rsidR="00CB02CE" w:rsidRDefault="00CB02CE" w:rsidP="00CB02CE">
      <w:pPr>
        <w:pStyle w:val="TE-LegendaFigura"/>
        <w:rPr>
          <w:lang w:val="pt"/>
        </w:rPr>
      </w:pPr>
      <w:r>
        <w:rPr>
          <w:lang w:val="pt"/>
        </w:rPr>
        <w:lastRenderedPageBreak/>
        <w:t>Pasta do repositório no GitHub.</w:t>
      </w:r>
    </w:p>
    <w:p w14:paraId="1FE928E6" w14:textId="77777777" w:rsidR="00CB02CE" w:rsidRDefault="00CB02CE" w:rsidP="00CB02CE">
      <w:pPr>
        <w:pStyle w:val="TE-Figura"/>
        <w:rPr>
          <w:lang w:val="pt"/>
        </w:rPr>
      </w:pPr>
      <w:r>
        <w:rPr>
          <w:noProof/>
          <w:lang w:val="pt"/>
        </w:rPr>
        <w:drawing>
          <wp:inline distT="0" distB="0" distL="0" distR="0" wp14:anchorId="284D0CFA" wp14:editId="2EF78BC4">
            <wp:extent cx="5815211" cy="364363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204" cy="370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C5EA" w14:textId="77777777" w:rsidR="00CB02CE" w:rsidRPr="00CB02CE" w:rsidRDefault="00CB02CE" w:rsidP="00CB02CE">
      <w:pPr>
        <w:pStyle w:val="TE-Figura"/>
      </w:pPr>
      <w:r>
        <w:rPr>
          <w:lang w:val="pt"/>
        </w:rPr>
        <w:t>Fonte</w:t>
      </w:r>
      <w:r>
        <w:t>: Autor próprio</w:t>
      </w:r>
    </w:p>
    <w:p w14:paraId="15BDCCA8" w14:textId="77777777" w:rsidR="00CB02CE" w:rsidRDefault="00CB02CE" w:rsidP="00CB02CE">
      <w:pPr>
        <w:pStyle w:val="TE-Normal"/>
        <w:rPr>
          <w:lang w:val="pt"/>
        </w:rPr>
      </w:pPr>
    </w:p>
    <w:p w14:paraId="044AAA29" w14:textId="0FFE77D8" w:rsidR="00CB02CE" w:rsidRDefault="00CB02CE" w:rsidP="00CB02CE">
      <w:pPr>
        <w:pStyle w:val="TE-Normal"/>
        <w:rPr>
          <w:lang w:val="pt"/>
        </w:rPr>
      </w:pPr>
      <w:r>
        <w:rPr>
          <w:lang w:val="pt"/>
        </w:rPr>
        <w:tab/>
        <w:t>Com a criação do repositório feita, é necessário criar uma pasta dedicada para colocar o repositório do GitHub para o computador pessoal. Para isso precisa criar uma pasta vazia com o nome e o local desejado.</w:t>
      </w:r>
    </w:p>
    <w:p w14:paraId="3F6E92F4" w14:textId="77777777" w:rsidR="00CB02CE" w:rsidRDefault="00CB02CE" w:rsidP="00CB02CE">
      <w:pPr>
        <w:pStyle w:val="TE-LegendaFigura"/>
        <w:rPr>
          <w:lang w:val="pt"/>
        </w:rPr>
      </w:pPr>
      <w:r>
        <w:rPr>
          <w:lang w:val="pt"/>
        </w:rPr>
        <w:t>Pasta criada para o repositório.</w:t>
      </w:r>
    </w:p>
    <w:p w14:paraId="10086CFD" w14:textId="77777777" w:rsidR="00CB02CE" w:rsidRDefault="00CB02CE" w:rsidP="00CB02CE">
      <w:pPr>
        <w:pStyle w:val="TE-Figura"/>
        <w:rPr>
          <w:lang w:val="pt"/>
        </w:rPr>
      </w:pPr>
      <w:r>
        <w:rPr>
          <w:noProof/>
          <w:lang w:val="pt"/>
        </w:rPr>
        <w:drawing>
          <wp:inline distT="0" distB="0" distL="0" distR="0" wp14:anchorId="69B9B9D7" wp14:editId="444771A8">
            <wp:extent cx="4071667" cy="2282193"/>
            <wp:effectExtent l="0" t="0" r="5080" b="381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257" cy="235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B6B1" w14:textId="77777777" w:rsidR="00CB02CE" w:rsidRDefault="00CB02CE" w:rsidP="00CB02CE">
      <w:pPr>
        <w:pStyle w:val="TE-Figura"/>
      </w:pPr>
      <w:r>
        <w:rPr>
          <w:lang w:val="pt"/>
        </w:rPr>
        <w:t>Fonte</w:t>
      </w:r>
      <w:r>
        <w:t>: Autor próprio</w:t>
      </w:r>
    </w:p>
    <w:p w14:paraId="3E1BADCE" w14:textId="231945A6" w:rsidR="00CB02CE" w:rsidRPr="00CB02CE" w:rsidRDefault="00CB02CE" w:rsidP="00CB02CE">
      <w:pPr>
        <w:pStyle w:val="TE-Figura"/>
      </w:pPr>
      <w:r>
        <w:rPr>
          <w:lang w:val="pt"/>
        </w:rPr>
        <w:lastRenderedPageBreak/>
        <w:tab/>
      </w:r>
    </w:p>
    <w:p w14:paraId="4ECB71C6" w14:textId="62EB27FC" w:rsidR="00CB02CE" w:rsidRDefault="00CB02CE" w:rsidP="00CB02CE">
      <w:pPr>
        <w:pStyle w:val="TE-Normal"/>
        <w:rPr>
          <w:lang w:val="pt"/>
        </w:rPr>
      </w:pPr>
      <w:r>
        <w:rPr>
          <w:lang w:val="pt"/>
        </w:rPr>
        <w:t>Depois de criada a pasta, entre no prompt de comando do computador.</w:t>
      </w:r>
    </w:p>
    <w:p w14:paraId="65BA7361" w14:textId="77777777" w:rsidR="00CB02CE" w:rsidRPr="0019513B" w:rsidRDefault="00CB02CE" w:rsidP="00CB02CE">
      <w:pPr>
        <w:pStyle w:val="TE-LegendaFigura"/>
        <w:rPr>
          <w:lang w:val="pt"/>
        </w:rPr>
      </w:pPr>
      <w:r>
        <w:rPr>
          <w:lang w:val="pt"/>
        </w:rPr>
        <w:t>Dentro do Prompt de comando.</w:t>
      </w:r>
    </w:p>
    <w:p w14:paraId="29E52E1F" w14:textId="7A69FA8E" w:rsidR="00CB02CE" w:rsidRDefault="00CB02CE" w:rsidP="00BB365A">
      <w:pPr>
        <w:pStyle w:val="TE-Figura"/>
        <w:rPr>
          <w:lang w:val="pt"/>
        </w:rPr>
      </w:pPr>
      <w:r>
        <w:rPr>
          <w:noProof/>
          <w:lang w:val="pt"/>
        </w:rPr>
        <w:drawing>
          <wp:inline distT="0" distB="0" distL="0" distR="0" wp14:anchorId="535519E3" wp14:editId="2E3C1896">
            <wp:extent cx="5284470" cy="78500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695" cy="79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04E2" w14:textId="2CEB88C8" w:rsidR="00CB02CE" w:rsidRDefault="00CB02CE" w:rsidP="007C218D">
      <w:pPr>
        <w:pStyle w:val="TE-Figura"/>
        <w:rPr>
          <w:lang w:val="pt"/>
        </w:rPr>
      </w:pPr>
      <w:r>
        <w:rPr>
          <w:lang w:val="pt"/>
        </w:rPr>
        <w:t>Fonte</w:t>
      </w:r>
      <w:r>
        <w:t>: Autor próprio</w:t>
      </w:r>
    </w:p>
    <w:p w14:paraId="28B15F2C" w14:textId="393D2966" w:rsidR="00CB02CE" w:rsidRDefault="00CB02CE" w:rsidP="00CB02CE">
      <w:pPr>
        <w:pStyle w:val="TE-LegendaFigura"/>
        <w:numPr>
          <w:ilvl w:val="0"/>
          <w:numId w:val="0"/>
        </w:numPr>
        <w:ind w:left="2581"/>
        <w:jc w:val="left"/>
        <w:rPr>
          <w:lang w:val="pt"/>
        </w:rPr>
      </w:pPr>
    </w:p>
    <w:p w14:paraId="0961FC3C" w14:textId="03E01A2B" w:rsidR="00CB02CE" w:rsidRDefault="00CB02CE" w:rsidP="00CB02CE">
      <w:pPr>
        <w:pStyle w:val="TE-Normal"/>
        <w:rPr>
          <w:lang w:val="pt"/>
        </w:rPr>
      </w:pPr>
      <w:r>
        <w:rPr>
          <w:lang w:val="pt"/>
        </w:rPr>
        <w:t>Em seguida digite o comando "cd" para ir no diretório que a pasta está e depois a posição que ele está presente.</w:t>
      </w:r>
    </w:p>
    <w:p w14:paraId="0F1648D1" w14:textId="77777777" w:rsidR="00CB02CE" w:rsidRDefault="00CB02CE" w:rsidP="00CB02CE">
      <w:pPr>
        <w:pStyle w:val="TE-LegendaFigura"/>
        <w:rPr>
          <w:lang w:val="pt"/>
        </w:rPr>
      </w:pPr>
      <w:r>
        <w:rPr>
          <w:lang w:val="pt"/>
        </w:rPr>
        <w:t>Inserindo o comando “cd”.</w:t>
      </w:r>
    </w:p>
    <w:p w14:paraId="64F4242F" w14:textId="1DE7FD99" w:rsidR="00CB02CE" w:rsidRDefault="00CB02CE" w:rsidP="00BB365A">
      <w:pPr>
        <w:pStyle w:val="TE-Figura"/>
        <w:rPr>
          <w:lang w:val="pt"/>
        </w:rPr>
      </w:pPr>
      <w:r>
        <w:rPr>
          <w:noProof/>
          <w:lang w:val="pt"/>
        </w:rPr>
        <w:drawing>
          <wp:inline distT="0" distB="0" distL="0" distR="0" wp14:anchorId="57F42D88" wp14:editId="2DDE48A3">
            <wp:extent cx="5276850" cy="810883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104" cy="85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646E" w14:textId="77777777" w:rsidR="00CB02CE" w:rsidRPr="00CB02CE" w:rsidRDefault="00CB02CE" w:rsidP="00CB02CE">
      <w:pPr>
        <w:pStyle w:val="TE-Figura"/>
      </w:pPr>
      <w:r>
        <w:rPr>
          <w:lang w:val="pt"/>
        </w:rPr>
        <w:t>Fonte</w:t>
      </w:r>
      <w:r>
        <w:t>: Autor próprio</w:t>
      </w:r>
    </w:p>
    <w:p w14:paraId="67F8A016" w14:textId="77777777" w:rsidR="00CB02CE" w:rsidRDefault="00CB02CE" w:rsidP="00CB02CE">
      <w:pPr>
        <w:autoSpaceDE w:val="0"/>
        <w:autoSpaceDN w:val="0"/>
        <w:adjustRightInd w:val="0"/>
        <w:spacing w:after="200"/>
        <w:jc w:val="both"/>
        <w:rPr>
          <w:sz w:val="26"/>
          <w:szCs w:val="26"/>
          <w:lang w:val="pt"/>
        </w:rPr>
      </w:pPr>
    </w:p>
    <w:p w14:paraId="46155D31" w14:textId="475898D2" w:rsidR="00CB02CE" w:rsidRDefault="00CB02CE" w:rsidP="00CB02CE">
      <w:pPr>
        <w:pStyle w:val="TE-Normal"/>
        <w:rPr>
          <w:lang w:val="pt"/>
        </w:rPr>
      </w:pPr>
      <w:r>
        <w:rPr>
          <w:lang w:val="pt"/>
        </w:rPr>
        <w:tab/>
        <w:t>Para fazer pegar o clone do repositório é necessario ir no link dele e clicar no botão "Clone or Download", depois de clicado ele vai mostrar um link de endereço onde o repositório está, e copie-o.</w:t>
      </w:r>
    </w:p>
    <w:p w14:paraId="3CA50DAC" w14:textId="77777777" w:rsidR="00CB02CE" w:rsidRDefault="00CB02CE" w:rsidP="00CB02CE">
      <w:pPr>
        <w:pStyle w:val="TE-LegendaFigura"/>
        <w:rPr>
          <w:lang w:val="pt"/>
        </w:rPr>
      </w:pPr>
      <w:r>
        <w:rPr>
          <w:lang w:val="pt"/>
        </w:rPr>
        <w:t>Copiando o link no GitHub.</w:t>
      </w:r>
    </w:p>
    <w:p w14:paraId="230A5667" w14:textId="17F8A52D" w:rsidR="00CB02CE" w:rsidRDefault="00CB02CE" w:rsidP="00BB365A">
      <w:pPr>
        <w:pStyle w:val="TE-Figura"/>
        <w:rPr>
          <w:lang w:val="pt"/>
        </w:rPr>
      </w:pPr>
      <w:r>
        <w:rPr>
          <w:noProof/>
          <w:lang w:val="pt"/>
        </w:rPr>
        <w:drawing>
          <wp:inline distT="0" distB="0" distL="0" distR="0" wp14:anchorId="50280C07" wp14:editId="1F99A984">
            <wp:extent cx="5058015" cy="306952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520" cy="3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021F" w14:textId="77777777" w:rsidR="00CB02CE" w:rsidRPr="00CB02CE" w:rsidRDefault="00CB02CE" w:rsidP="00CB02CE">
      <w:pPr>
        <w:pStyle w:val="TE-Figura"/>
      </w:pPr>
      <w:r>
        <w:rPr>
          <w:lang w:val="pt"/>
        </w:rPr>
        <w:lastRenderedPageBreak/>
        <w:t>Fonte</w:t>
      </w:r>
      <w:r>
        <w:t>: Autor próprio</w:t>
      </w:r>
    </w:p>
    <w:p w14:paraId="38E55C28" w14:textId="77777777" w:rsidR="00CB02CE" w:rsidRDefault="00CB02CE" w:rsidP="00CB02CE">
      <w:pPr>
        <w:autoSpaceDE w:val="0"/>
        <w:autoSpaceDN w:val="0"/>
        <w:adjustRightInd w:val="0"/>
        <w:spacing w:after="200"/>
        <w:jc w:val="both"/>
        <w:rPr>
          <w:sz w:val="26"/>
          <w:szCs w:val="26"/>
          <w:lang w:val="pt"/>
        </w:rPr>
      </w:pPr>
    </w:p>
    <w:p w14:paraId="2E4E5628" w14:textId="1587C8C4" w:rsidR="00B94DB9" w:rsidRDefault="00CB02CE" w:rsidP="00B94DB9">
      <w:pPr>
        <w:pStyle w:val="TE-Normal"/>
        <w:rPr>
          <w:lang w:val="pt"/>
        </w:rPr>
      </w:pPr>
      <w:r>
        <w:rPr>
          <w:lang w:val="pt"/>
        </w:rPr>
        <w:tab/>
        <w:t>Agora no prompt de comando, se usa o comando "git clone", com ele se obtem uma cópia atual do repositório que está no GitHub.</w:t>
      </w:r>
    </w:p>
    <w:p w14:paraId="152DD6A1" w14:textId="77777777" w:rsidR="00B94DB9" w:rsidRDefault="00B94DB9" w:rsidP="00B94DB9">
      <w:pPr>
        <w:pStyle w:val="TE-Normal"/>
        <w:rPr>
          <w:lang w:val="pt"/>
        </w:rPr>
      </w:pPr>
    </w:p>
    <w:p w14:paraId="2962495E" w14:textId="77777777" w:rsidR="00CB02CE" w:rsidRDefault="00CB02CE" w:rsidP="00CB02CE">
      <w:pPr>
        <w:pStyle w:val="TE-LegendaFigura"/>
        <w:rPr>
          <w:lang w:val="pt"/>
        </w:rPr>
      </w:pPr>
      <w:r>
        <w:rPr>
          <w:lang w:val="pt"/>
        </w:rPr>
        <w:t>Usando o comando “git clone”.</w:t>
      </w:r>
    </w:p>
    <w:p w14:paraId="3AA55538" w14:textId="3FBB66EB" w:rsidR="00CB02CE" w:rsidRDefault="00CB02CE" w:rsidP="00CB02CE">
      <w:pPr>
        <w:pStyle w:val="TE-Figura"/>
        <w:rPr>
          <w:lang w:val="pt"/>
        </w:rPr>
      </w:pPr>
      <w:r>
        <w:rPr>
          <w:noProof/>
          <w:lang w:val="pt"/>
        </w:rPr>
        <w:drawing>
          <wp:inline distT="0" distB="0" distL="0" distR="0" wp14:anchorId="771A52EC" wp14:editId="5D5FD000">
            <wp:extent cx="5730875" cy="595714"/>
            <wp:effectExtent l="0" t="0" r="317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785" cy="60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3FF3" w14:textId="77777777" w:rsidR="00CB02CE" w:rsidRPr="00CB02CE" w:rsidRDefault="00CB02CE" w:rsidP="00CB02CE">
      <w:pPr>
        <w:pStyle w:val="TE-Figura"/>
      </w:pPr>
      <w:r>
        <w:rPr>
          <w:lang w:val="pt"/>
        </w:rPr>
        <w:t>Fonte</w:t>
      </w:r>
      <w:r>
        <w:t>: Autor próprio</w:t>
      </w:r>
    </w:p>
    <w:p w14:paraId="46C41C45" w14:textId="77777777" w:rsidR="007C218D" w:rsidRDefault="007C218D" w:rsidP="00CB02CE">
      <w:pPr>
        <w:pStyle w:val="TE-Normal"/>
        <w:rPr>
          <w:lang w:val="pt"/>
        </w:rPr>
      </w:pPr>
    </w:p>
    <w:p w14:paraId="73C3166A" w14:textId="52880211" w:rsidR="00CB02CE" w:rsidRDefault="00CB02CE" w:rsidP="00CB02CE">
      <w:pPr>
        <w:pStyle w:val="TE-Normal"/>
        <w:rPr>
          <w:lang w:val="pt"/>
        </w:rPr>
      </w:pPr>
      <w:r>
        <w:rPr>
          <w:lang w:val="pt"/>
        </w:rPr>
        <w:tab/>
        <w:t>Quando é posto todos os comandos, pressione enter.</w:t>
      </w:r>
    </w:p>
    <w:p w14:paraId="1E3FCEE1" w14:textId="77777777" w:rsidR="00CB02CE" w:rsidRDefault="00CB02CE" w:rsidP="00CB02CE">
      <w:pPr>
        <w:pStyle w:val="TE-Normal"/>
        <w:rPr>
          <w:lang w:val="pt"/>
        </w:rPr>
      </w:pPr>
    </w:p>
    <w:p w14:paraId="10F056A6" w14:textId="77777777" w:rsidR="00CB02CE" w:rsidRDefault="00CB02CE" w:rsidP="00CB02CE">
      <w:pPr>
        <w:pStyle w:val="TE-LegendaFigura"/>
        <w:rPr>
          <w:lang w:val="pt"/>
        </w:rPr>
      </w:pPr>
      <w:r>
        <w:rPr>
          <w:lang w:val="pt"/>
        </w:rPr>
        <w:t>Confirmação após o “git clone”.</w:t>
      </w:r>
    </w:p>
    <w:p w14:paraId="6F38C7AA" w14:textId="03A2B8EB" w:rsidR="00CB02CE" w:rsidRDefault="00CB02CE" w:rsidP="00CB02CE">
      <w:pPr>
        <w:pStyle w:val="TE-Figura"/>
        <w:rPr>
          <w:lang w:val="pt"/>
        </w:rPr>
      </w:pPr>
      <w:r>
        <w:rPr>
          <w:noProof/>
          <w:lang w:val="pt"/>
        </w:rPr>
        <w:drawing>
          <wp:inline distT="0" distB="0" distL="0" distR="0" wp14:anchorId="46BCD6DA" wp14:editId="558B49B4">
            <wp:extent cx="5273675" cy="967740"/>
            <wp:effectExtent l="0" t="0" r="3175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B060" w14:textId="77777777" w:rsidR="00B94DB9" w:rsidRPr="00CB02CE" w:rsidRDefault="00B94DB9" w:rsidP="00B94DB9">
      <w:pPr>
        <w:pStyle w:val="TE-Figura"/>
      </w:pPr>
      <w:r>
        <w:rPr>
          <w:lang w:val="pt"/>
        </w:rPr>
        <w:t>Fonte</w:t>
      </w:r>
      <w:r>
        <w:t>: Autor próprio</w:t>
      </w:r>
    </w:p>
    <w:p w14:paraId="149CC2ED" w14:textId="77777777" w:rsidR="00B94DB9" w:rsidRPr="00B94DB9" w:rsidRDefault="00B94DB9" w:rsidP="00B94DB9">
      <w:pPr>
        <w:pStyle w:val="TE-Normal"/>
        <w:rPr>
          <w:lang w:val="pt"/>
        </w:rPr>
      </w:pPr>
    </w:p>
    <w:p w14:paraId="7050A8C9" w14:textId="77777777" w:rsidR="00CB02CE" w:rsidRDefault="00CB02CE" w:rsidP="00CB02CE">
      <w:pPr>
        <w:pStyle w:val="TE-Normal"/>
        <w:rPr>
          <w:lang w:val="pt"/>
        </w:rPr>
      </w:pPr>
      <w:r>
        <w:rPr>
          <w:lang w:val="pt"/>
        </w:rPr>
        <w:tab/>
        <w:t>Depois de clonado os arquivos do repositório dentro do documento, é necessário colocar o comando "</w:t>
      </w:r>
      <w:r>
        <w:rPr>
          <w:i/>
          <w:iCs/>
          <w:lang w:val="pt"/>
        </w:rPr>
        <w:t>git status</w:t>
      </w:r>
      <w:r>
        <w:rPr>
          <w:lang w:val="pt"/>
        </w:rPr>
        <w:t>", com ele consegue ver as mudanças que foram feitas dentro do repositório, se algum documento foi alterado ele vai ficar em vermelho.</w:t>
      </w:r>
    </w:p>
    <w:p w14:paraId="616813BD" w14:textId="77777777" w:rsidR="00CB02CE" w:rsidRDefault="00CB02CE" w:rsidP="00CB02CE">
      <w:pPr>
        <w:pStyle w:val="TE-Normal"/>
        <w:rPr>
          <w:lang w:val="pt"/>
        </w:rPr>
      </w:pPr>
    </w:p>
    <w:p w14:paraId="70CA2913" w14:textId="77777777" w:rsidR="00CB02CE" w:rsidRDefault="00CB02CE" w:rsidP="00CB02CE">
      <w:pPr>
        <w:pStyle w:val="TE-LegendaFigura"/>
        <w:rPr>
          <w:lang w:val="pt"/>
        </w:rPr>
      </w:pPr>
      <w:r>
        <w:rPr>
          <w:lang w:val="pt"/>
        </w:rPr>
        <w:t>Após usar o comando “git status”.</w:t>
      </w:r>
    </w:p>
    <w:p w14:paraId="1696C1EE" w14:textId="3EB4EA8F" w:rsidR="00CB02CE" w:rsidRDefault="00CB02CE" w:rsidP="00CB02CE">
      <w:pPr>
        <w:pStyle w:val="TE-Figura"/>
        <w:rPr>
          <w:lang w:val="pt"/>
        </w:rPr>
      </w:pPr>
      <w:r>
        <w:rPr>
          <w:noProof/>
          <w:lang w:val="pt"/>
        </w:rPr>
        <w:drawing>
          <wp:inline distT="0" distB="0" distL="0" distR="0" wp14:anchorId="5B97566E" wp14:editId="57DBA435">
            <wp:extent cx="5284470" cy="95694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CBC9" w14:textId="77777777" w:rsidR="00B94DB9" w:rsidRPr="00CB02CE" w:rsidRDefault="00B94DB9" w:rsidP="00B94DB9">
      <w:pPr>
        <w:pStyle w:val="TE-Figura"/>
      </w:pPr>
      <w:r>
        <w:rPr>
          <w:lang w:val="pt"/>
        </w:rPr>
        <w:t>Fonte</w:t>
      </w:r>
      <w:r>
        <w:t>: Autor próprio</w:t>
      </w:r>
    </w:p>
    <w:p w14:paraId="3D974751" w14:textId="77777777" w:rsidR="00B94DB9" w:rsidRPr="00B94DB9" w:rsidRDefault="00B94DB9" w:rsidP="00B94DB9">
      <w:pPr>
        <w:pStyle w:val="TE-Normal"/>
        <w:rPr>
          <w:lang w:val="pt"/>
        </w:rPr>
      </w:pPr>
    </w:p>
    <w:p w14:paraId="71A3DF7C" w14:textId="2F9636B9" w:rsidR="00B94DB9" w:rsidRDefault="00CB02CE" w:rsidP="00CB02CE">
      <w:pPr>
        <w:pStyle w:val="TE-Normal"/>
        <w:rPr>
          <w:lang w:val="pt"/>
        </w:rPr>
      </w:pPr>
      <w:r>
        <w:rPr>
          <w:lang w:val="pt"/>
        </w:rPr>
        <w:tab/>
        <w:t xml:space="preserve">Para colocar os arquivos dentro do repositório, é necessário está na posição </w:t>
      </w:r>
      <w:r>
        <w:rPr>
          <w:lang w:val="pt"/>
        </w:rPr>
        <w:lastRenderedPageBreak/>
        <w:t xml:space="preserve">em que o diretório está presente dentro do computador e usar o comando </w:t>
      </w:r>
      <w:r>
        <w:rPr>
          <w:i/>
          <w:iCs/>
          <w:lang w:val="pt"/>
        </w:rPr>
        <w:t>"git add *"</w:t>
      </w:r>
      <w:r>
        <w:rPr>
          <w:lang w:val="pt"/>
        </w:rPr>
        <w:t>, com esse comando ele adiciona as mudanças do repositório nas quais que foram adicionadas dentro dela, e em seguida digite "</w:t>
      </w:r>
      <w:r>
        <w:rPr>
          <w:i/>
          <w:iCs/>
          <w:lang w:val="pt"/>
        </w:rPr>
        <w:t xml:space="preserve">git commit -m "mensagem explicando o que está fazendo" ", </w:t>
      </w:r>
      <w:r>
        <w:rPr>
          <w:lang w:val="pt"/>
        </w:rPr>
        <w:t xml:space="preserve">com ele confirma do que está mandando para o servidor, a partir disso é necessário fazer outra mudança. </w:t>
      </w:r>
    </w:p>
    <w:p w14:paraId="17B9E1F0" w14:textId="77777777" w:rsidR="00B94DB9" w:rsidRDefault="00B94DB9" w:rsidP="00CB02CE">
      <w:pPr>
        <w:pStyle w:val="TE-Normal"/>
        <w:rPr>
          <w:lang w:val="pt"/>
        </w:rPr>
      </w:pPr>
    </w:p>
    <w:p w14:paraId="04A5D841" w14:textId="77777777" w:rsidR="00CB02CE" w:rsidRDefault="00CB02CE" w:rsidP="00CB02CE">
      <w:pPr>
        <w:pStyle w:val="TE-LegendaFigura"/>
        <w:rPr>
          <w:lang w:val="pt"/>
        </w:rPr>
      </w:pPr>
      <w:r>
        <w:rPr>
          <w:lang w:val="pt"/>
        </w:rPr>
        <w:t>Usando o comando “git add” e “git commit -m”.</w:t>
      </w:r>
    </w:p>
    <w:p w14:paraId="6965E7F7" w14:textId="36C18CA3" w:rsidR="00CB02CE" w:rsidRDefault="00CB02CE" w:rsidP="00CB02CE">
      <w:pPr>
        <w:pStyle w:val="TE-Figura"/>
        <w:rPr>
          <w:lang w:val="pt"/>
        </w:rPr>
      </w:pPr>
      <w:r>
        <w:rPr>
          <w:noProof/>
          <w:lang w:val="pt"/>
        </w:rPr>
        <w:drawing>
          <wp:inline distT="0" distB="0" distL="0" distR="0" wp14:anchorId="203774D3" wp14:editId="0A8987E4">
            <wp:extent cx="5273675" cy="999490"/>
            <wp:effectExtent l="0" t="0" r="317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3A12" w14:textId="77777777" w:rsidR="00B94DB9" w:rsidRPr="00CB02CE" w:rsidRDefault="00B94DB9" w:rsidP="00B94DB9">
      <w:pPr>
        <w:pStyle w:val="TE-Figura"/>
      </w:pPr>
      <w:r>
        <w:rPr>
          <w:lang w:val="pt"/>
        </w:rPr>
        <w:t>Fonte</w:t>
      </w:r>
      <w:r>
        <w:t>: Autor próprio</w:t>
      </w:r>
    </w:p>
    <w:p w14:paraId="3A3D14F8" w14:textId="77777777" w:rsidR="00B94DB9" w:rsidRPr="00B94DB9" w:rsidRDefault="00B94DB9" w:rsidP="00B94DB9">
      <w:pPr>
        <w:pStyle w:val="TE-Normal"/>
        <w:rPr>
          <w:lang w:val="pt"/>
        </w:rPr>
      </w:pPr>
    </w:p>
    <w:p w14:paraId="0580CAF9" w14:textId="77777777" w:rsidR="00CB02CE" w:rsidRDefault="00CB02CE" w:rsidP="00CB02CE">
      <w:pPr>
        <w:pStyle w:val="TE-Normal"/>
        <w:rPr>
          <w:lang w:val="pt"/>
        </w:rPr>
      </w:pPr>
      <w:r>
        <w:rPr>
          <w:lang w:val="pt"/>
        </w:rPr>
        <w:tab/>
        <w:t>E por fim, para mandar o documento para o repositório, se usa o comando "</w:t>
      </w:r>
      <w:r>
        <w:rPr>
          <w:i/>
          <w:iCs/>
          <w:lang w:val="pt"/>
        </w:rPr>
        <w:t>git push</w:t>
      </w:r>
      <w:r>
        <w:rPr>
          <w:lang w:val="pt"/>
        </w:rPr>
        <w:t xml:space="preserve">", faz com que mande o commit localmente do computador para o repositório. </w:t>
      </w:r>
    </w:p>
    <w:p w14:paraId="03C10E03" w14:textId="77777777" w:rsidR="00CB02CE" w:rsidRDefault="00CB02CE" w:rsidP="00CB02CE">
      <w:pPr>
        <w:pStyle w:val="TE-Normal"/>
        <w:rPr>
          <w:lang w:val="pt"/>
        </w:rPr>
      </w:pPr>
    </w:p>
    <w:p w14:paraId="20433CF1" w14:textId="77777777" w:rsidR="00CB02CE" w:rsidRDefault="00CB02CE" w:rsidP="00CB02CE">
      <w:pPr>
        <w:pStyle w:val="TE-LegendaFigura"/>
        <w:rPr>
          <w:lang w:val="pt"/>
        </w:rPr>
      </w:pPr>
      <w:r>
        <w:rPr>
          <w:lang w:val="pt"/>
        </w:rPr>
        <w:t xml:space="preserve"> Colocando o e-mail e senha.</w:t>
      </w:r>
    </w:p>
    <w:p w14:paraId="4E85B7B3" w14:textId="101AF258" w:rsidR="00CB02CE" w:rsidRDefault="00CB02CE" w:rsidP="00CB02CE">
      <w:pPr>
        <w:pStyle w:val="TE-Figura"/>
        <w:rPr>
          <w:lang w:val="pt"/>
        </w:rPr>
      </w:pPr>
      <w:r>
        <w:rPr>
          <w:noProof/>
          <w:lang w:val="pt"/>
        </w:rPr>
        <w:drawing>
          <wp:inline distT="0" distB="0" distL="0" distR="0" wp14:anchorId="592EE302" wp14:editId="76C7B1DE">
            <wp:extent cx="5273675" cy="1605280"/>
            <wp:effectExtent l="0" t="0" r="317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9E46" w14:textId="77777777" w:rsidR="00B94DB9" w:rsidRPr="00CB02CE" w:rsidRDefault="00B94DB9" w:rsidP="00B94DB9">
      <w:pPr>
        <w:pStyle w:val="TE-Figura"/>
      </w:pPr>
      <w:r>
        <w:rPr>
          <w:lang w:val="pt"/>
        </w:rPr>
        <w:t>Fonte</w:t>
      </w:r>
      <w:r>
        <w:t>: Autor próprio</w:t>
      </w:r>
    </w:p>
    <w:p w14:paraId="74CFCE7E" w14:textId="77777777" w:rsidR="00B94DB9" w:rsidRPr="00B94DB9" w:rsidRDefault="00B94DB9" w:rsidP="00B94DB9">
      <w:pPr>
        <w:pStyle w:val="TE-Normal"/>
        <w:rPr>
          <w:lang w:val="pt"/>
        </w:rPr>
      </w:pPr>
    </w:p>
    <w:p w14:paraId="7AE5392C" w14:textId="30BE335F" w:rsidR="00CB02CE" w:rsidRDefault="00CB02CE" w:rsidP="00CB02CE">
      <w:pPr>
        <w:pStyle w:val="TE-Normal"/>
        <w:rPr>
          <w:lang w:val="pt"/>
        </w:rPr>
      </w:pPr>
      <w:r>
        <w:rPr>
          <w:lang w:val="pt"/>
        </w:rPr>
        <w:tab/>
        <w:t>Para a confirmação da transferência do arquivo, é requerido colocar o e-mail da conta do GitHub e a senha do criador ou colaborador (no caso se o repositório esteja privado), para confirmara transferência, e depois de finalizar a ação ele estará presente dentro do servidor.</w:t>
      </w:r>
    </w:p>
    <w:p w14:paraId="0BC58707" w14:textId="33D9BDE8" w:rsidR="00331086" w:rsidRDefault="00331086" w:rsidP="00CB02CE">
      <w:pPr>
        <w:pStyle w:val="TE-Normal"/>
        <w:rPr>
          <w:lang w:val="pt"/>
        </w:rPr>
      </w:pPr>
    </w:p>
    <w:p w14:paraId="4357471F" w14:textId="77777777" w:rsidR="00331086" w:rsidRDefault="00331086" w:rsidP="00CB02CE">
      <w:pPr>
        <w:pStyle w:val="TE-Normal"/>
        <w:rPr>
          <w:lang w:val="pt"/>
        </w:rPr>
      </w:pPr>
    </w:p>
    <w:p w14:paraId="46CF4372" w14:textId="77777777" w:rsidR="00CB02CE" w:rsidRDefault="00CB02CE" w:rsidP="00CB02CE">
      <w:pPr>
        <w:pStyle w:val="TE-LegendaFigura"/>
        <w:rPr>
          <w:lang w:val="pt"/>
        </w:rPr>
      </w:pPr>
      <w:r>
        <w:rPr>
          <w:lang w:val="pt"/>
        </w:rPr>
        <w:lastRenderedPageBreak/>
        <w:t>Documento no repositório depois da transferência.</w:t>
      </w:r>
    </w:p>
    <w:p w14:paraId="1BB21922" w14:textId="77777777" w:rsidR="00B94DB9" w:rsidRDefault="00CB02CE" w:rsidP="00B94DB9">
      <w:pPr>
        <w:pStyle w:val="TE-Figura"/>
        <w:rPr>
          <w:lang w:val="pt"/>
        </w:rPr>
      </w:pPr>
      <w:r>
        <w:rPr>
          <w:noProof/>
          <w:lang w:val="pt"/>
        </w:rPr>
        <w:drawing>
          <wp:inline distT="0" distB="0" distL="0" distR="0" wp14:anchorId="65FF924C" wp14:editId="189C692B">
            <wp:extent cx="5273675" cy="1201420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B4D00" w14:textId="0E12A468" w:rsidR="00CB02CE" w:rsidRDefault="00B94DB9" w:rsidP="00CB02CE">
      <w:pPr>
        <w:pStyle w:val="TE-Figura"/>
      </w:pPr>
      <w:r w:rsidRPr="00B94DB9">
        <w:rPr>
          <w:lang w:val="pt"/>
        </w:rPr>
        <w:t xml:space="preserve"> </w:t>
      </w:r>
      <w:r>
        <w:rPr>
          <w:lang w:val="pt"/>
        </w:rPr>
        <w:t>Fonte</w:t>
      </w:r>
      <w:r>
        <w:t>: Autor próprio</w:t>
      </w:r>
    </w:p>
    <w:p w14:paraId="684934D4" w14:textId="77777777" w:rsidR="00CB02CE" w:rsidRDefault="00CB02CE" w:rsidP="00CB02CE">
      <w:pPr>
        <w:pStyle w:val="TE-Normal"/>
      </w:pPr>
    </w:p>
    <w:bookmarkEnd w:id="10"/>
    <w:bookmarkEnd w:id="11"/>
    <w:bookmarkEnd w:id="12"/>
    <w:bookmarkEnd w:id="13"/>
    <w:p w14:paraId="19445EC0" w14:textId="685A9D97" w:rsidR="00FA1A6A" w:rsidRDefault="00FA1A6A" w:rsidP="00B9259C">
      <w:pPr>
        <w:pStyle w:val="TE-Normal"/>
        <w:ind w:firstLine="709"/>
      </w:pPr>
    </w:p>
    <w:sectPr w:rsidR="00FA1A6A" w:rsidSect="00316E4D">
      <w:headerReference w:type="even" r:id="rId25"/>
      <w:headerReference w:type="default" r:id="rId26"/>
      <w:footerReference w:type="even" r:id="rId27"/>
      <w:footerReference w:type="first" r:id="rId28"/>
      <w:pgSz w:w="11906" w:h="16838" w:code="9"/>
      <w:pgMar w:top="1701" w:right="1134" w:bottom="153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36AF3" w14:textId="77777777" w:rsidR="00A62BC9" w:rsidRDefault="00A62BC9">
      <w:r>
        <w:separator/>
      </w:r>
    </w:p>
  </w:endnote>
  <w:endnote w:type="continuationSeparator" w:id="0">
    <w:p w14:paraId="39045C93" w14:textId="77777777" w:rsidR="00A62BC9" w:rsidRDefault="00A6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D4697" w14:textId="77777777" w:rsidR="007E5845" w:rsidRPr="00501926" w:rsidRDefault="007E5845">
    <w:pPr>
      <w:rPr>
        <w:lang w:val="en-US"/>
      </w:rPr>
    </w:pPr>
    <w:r w:rsidRPr="00501926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F5D80" w14:textId="77777777" w:rsidR="007E5845" w:rsidRPr="00501926" w:rsidRDefault="007E5845">
    <w:pPr>
      <w:rPr>
        <w:lang w:val="en-US"/>
      </w:rPr>
    </w:pPr>
    <w:r w:rsidRPr="00501926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C58A4" w14:textId="77777777" w:rsidR="00A62BC9" w:rsidRDefault="00A62BC9">
      <w:r>
        <w:separator/>
      </w:r>
    </w:p>
  </w:footnote>
  <w:footnote w:type="continuationSeparator" w:id="0">
    <w:p w14:paraId="491960F4" w14:textId="77777777" w:rsidR="00A62BC9" w:rsidRDefault="00A6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51166" w14:textId="77777777" w:rsidR="007E5845" w:rsidRDefault="007E5845">
    <w:pPr>
      <w:pStyle w:val="Cabealho"/>
      <w:ind w:right="360"/>
    </w:pPr>
    <w:r>
      <w:fldChar w:fldCharType="begin"/>
    </w:r>
    <w:r>
      <w:instrText>\page\* ARABIC</w:instrText>
    </w:r>
    <w:r>
      <w:fldChar w:fldCharType="separate"/>
    </w:r>
    <w:r>
      <w:t>10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00A93" w14:textId="77777777" w:rsidR="007E5845" w:rsidRPr="00EC49FE" w:rsidRDefault="007E5845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4AE26A5D" w14:textId="77777777" w:rsidR="007E5845" w:rsidRPr="00EC49FE" w:rsidRDefault="007E5845">
    <w:pPr>
      <w:jc w:val="right"/>
    </w:pPr>
    <w:r w:rsidRPr="00EC49FE">
      <w:t>S. Sandri, J. Stolfi, L.Velho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321DA" w14:textId="77777777" w:rsidR="007E5845" w:rsidRDefault="007E5845">
    <w:pPr>
      <w:framePr w:wrap="around" w:vAnchor="text" w:hAnchor="margin" w:xAlign="inside" w:y="1"/>
    </w:pPr>
  </w:p>
  <w:p w14:paraId="13B6B0CB" w14:textId="77777777" w:rsidR="007E5845" w:rsidRDefault="007E5845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6475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6E2D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D480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605D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4AC2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D285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5461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CA9D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2A8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F6F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Lista 3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</w:abstractNum>
  <w:abstractNum w:abstractNumId="11" w15:restartNumberingAfterBreak="0">
    <w:nsid w:val="00000003"/>
    <w:multiLevelType w:val="multilevel"/>
    <w:tmpl w:val="9D10FD76"/>
    <w:name w:val="Numeração 1"/>
    <w:lvl w:ilvl="0">
      <w:start w:val="1"/>
      <w:numFmt w:val="decimal"/>
      <w:suff w:val="nothing"/>
      <w:lvlText w:val="%1. "/>
      <w:lvlJc w:val="left"/>
      <w:pPr>
        <w:ind w:left="283" w:hanging="283"/>
      </w:pPr>
    </w:lvl>
    <w:lvl w:ilvl="1">
      <w:start w:val="1"/>
      <w:numFmt w:val="decimal"/>
      <w:suff w:val="space"/>
      <w:lvlText w:val="%1.%2. "/>
      <w:lvlJc w:val="left"/>
      <w:pPr>
        <w:ind w:left="0" w:firstLine="0"/>
      </w:pPr>
    </w:lvl>
    <w:lvl w:ilvl="2">
      <w:start w:val="1"/>
      <w:numFmt w:val="decimal"/>
      <w:suff w:val="nothing"/>
      <w:lvlText w:val="%1.%2.%3. "/>
      <w:lvlJc w:val="left"/>
      <w:pPr>
        <w:ind w:left="0" w:firstLine="0"/>
      </w:p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</w:lvl>
  </w:abstractNum>
  <w:abstractNum w:abstractNumId="12" w15:restartNumberingAfterBreak="0">
    <w:nsid w:val="010258D7"/>
    <w:multiLevelType w:val="singleLevel"/>
    <w:tmpl w:val="6E0E9D10"/>
    <w:name w:val="Lista 1"/>
    <w:lvl w:ilvl="0">
      <w:start w:val="1"/>
      <w:numFmt w:val="bullet"/>
      <w:pStyle w:val="TE-Inciso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6"/>
      </w:rPr>
    </w:lvl>
  </w:abstractNum>
  <w:abstractNum w:abstractNumId="13" w15:restartNumberingAfterBreak="0">
    <w:nsid w:val="0A494437"/>
    <w:multiLevelType w:val="multilevel"/>
    <w:tmpl w:val="2B40AA26"/>
    <w:lvl w:ilvl="0">
      <w:start w:val="1"/>
      <w:numFmt w:val="none"/>
      <w:suff w:val="space"/>
      <w:lvlText w:val=" 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P-TituloCentralizadoPos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19CA0EE0"/>
    <w:multiLevelType w:val="multilevel"/>
    <w:tmpl w:val="88A83CDE"/>
    <w:lvl w:ilvl="0">
      <w:start w:val="1"/>
      <w:numFmt w:val="decimal"/>
      <w:pStyle w:val="T1-TituloPrimario"/>
      <w:suff w:val="space"/>
      <w:lvlText w:val="%1 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T2-TituloSecundario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3-TituloTerciario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4-TituloQuaternario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5-TituloQuinario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  <w:rPr>
        <w:rFonts w:hint="default"/>
      </w:rPr>
    </w:lvl>
  </w:abstractNum>
  <w:abstractNum w:abstractNumId="15" w15:restartNumberingAfterBreak="0">
    <w:nsid w:val="19CF3F5D"/>
    <w:multiLevelType w:val="hybridMultilevel"/>
    <w:tmpl w:val="97006C24"/>
    <w:lvl w:ilvl="0" w:tplc="FF00649C">
      <w:start w:val="1"/>
      <w:numFmt w:val="decimal"/>
      <w:pStyle w:val="TE-LegendaQuadro"/>
      <w:lvlText w:val="QUADRO %1 - "/>
      <w:lvlJc w:val="left"/>
      <w:pPr>
        <w:tabs>
          <w:tab w:val="num" w:pos="737"/>
        </w:tabs>
        <w:ind w:left="1531" w:hanging="1531"/>
      </w:pPr>
      <w:rPr>
        <w:rFonts w:ascii="Times New Roman" w:hAnsi="Times New Roman" w:hint="default"/>
        <w:b/>
        <w:bCs w:val="0"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77343A"/>
    <w:multiLevelType w:val="hybridMultilevel"/>
    <w:tmpl w:val="C66E1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BA27816"/>
    <w:multiLevelType w:val="hybridMultilevel"/>
    <w:tmpl w:val="59CEBD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BF775F"/>
    <w:multiLevelType w:val="hybridMultilevel"/>
    <w:tmpl w:val="34063878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476E078F"/>
    <w:multiLevelType w:val="singleLevel"/>
    <w:tmpl w:val="D39CC90C"/>
    <w:lvl w:ilvl="0">
      <w:start w:val="1"/>
      <w:numFmt w:val="lowerLetter"/>
      <w:pStyle w:val="TE-Alnea"/>
      <w:lvlText w:val="%1)"/>
      <w:lvlJc w:val="left"/>
      <w:pPr>
        <w:tabs>
          <w:tab w:val="num" w:pos="1353"/>
        </w:tabs>
        <w:ind w:left="1353" w:hanging="360"/>
      </w:pPr>
    </w:lvl>
  </w:abstractNum>
  <w:abstractNum w:abstractNumId="20" w15:restartNumberingAfterBreak="0">
    <w:nsid w:val="5236381B"/>
    <w:multiLevelType w:val="singleLevel"/>
    <w:tmpl w:val="A6BE4F10"/>
    <w:lvl w:ilvl="0">
      <w:start w:val="1"/>
      <w:numFmt w:val="bullet"/>
      <w:pStyle w:val="TE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E2E5585"/>
    <w:multiLevelType w:val="hybridMultilevel"/>
    <w:tmpl w:val="30BCE7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861D1"/>
    <w:multiLevelType w:val="hybridMultilevel"/>
    <w:tmpl w:val="9850C7E2"/>
    <w:lvl w:ilvl="0" w:tplc="C6A07F2C">
      <w:start w:val="1"/>
      <w:numFmt w:val="decimal"/>
      <w:pStyle w:val="TE-LegendaFigura"/>
      <w:lvlText w:val="FIGURA %1 - "/>
      <w:lvlJc w:val="left"/>
      <w:pPr>
        <w:tabs>
          <w:tab w:val="num" w:pos="1277"/>
        </w:tabs>
        <w:ind w:left="2581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61AA12EF"/>
    <w:multiLevelType w:val="hybridMultilevel"/>
    <w:tmpl w:val="44222DD4"/>
    <w:lvl w:ilvl="0" w:tplc="99503CAE">
      <w:start w:val="1"/>
      <w:numFmt w:val="decimal"/>
      <w:pStyle w:val="TE-LegendaTabela"/>
      <w:lvlText w:val="TABELA %1 - "/>
      <w:lvlJc w:val="left"/>
      <w:pPr>
        <w:tabs>
          <w:tab w:val="num" w:pos="0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E17D38"/>
    <w:multiLevelType w:val="hybridMultilevel"/>
    <w:tmpl w:val="DE04FB94"/>
    <w:lvl w:ilvl="0" w:tplc="0A4C560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9A35E7A"/>
    <w:multiLevelType w:val="hybridMultilevel"/>
    <w:tmpl w:val="516C2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9BF60B8"/>
    <w:multiLevelType w:val="hybridMultilevel"/>
    <w:tmpl w:val="5D98245E"/>
    <w:lvl w:ilvl="0" w:tplc="0416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13"/>
  </w:num>
  <w:num w:numId="5">
    <w:abstractNumId w:val="19"/>
    <w:lvlOverride w:ilvl="0">
      <w:startOverride w:val="1"/>
    </w:lvlOverride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</w:num>
  <w:num w:numId="8">
    <w:abstractNumId w:val="19"/>
  </w:num>
  <w:num w:numId="9">
    <w:abstractNumId w:val="14"/>
  </w:num>
  <w:num w:numId="10">
    <w:abstractNumId w:val="19"/>
    <w:lvlOverride w:ilvl="0">
      <w:startOverride w:val="1"/>
    </w:lvlOverride>
  </w:num>
  <w:num w:numId="11">
    <w:abstractNumId w:val="22"/>
  </w:num>
  <w:num w:numId="12">
    <w:abstractNumId w:val="23"/>
  </w:num>
  <w:num w:numId="13">
    <w:abstractNumId w:val="15"/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6"/>
  </w:num>
  <w:num w:numId="29">
    <w:abstractNumId w:val="17"/>
  </w:num>
  <w:num w:numId="30">
    <w:abstractNumId w:val="22"/>
    <w:lvlOverride w:ilvl="0">
      <w:startOverride w:val="1"/>
    </w:lvlOverride>
  </w:num>
  <w:num w:numId="31">
    <w:abstractNumId w:val="22"/>
    <w:lvlOverride w:ilvl="0">
      <w:startOverride w:val="1"/>
    </w:lvlOverride>
  </w:num>
  <w:num w:numId="32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33">
    <w:abstractNumId w:val="22"/>
    <w:lvlOverride w:ilvl="0">
      <w:startOverride w:val="1"/>
    </w:lvlOverride>
  </w:num>
  <w:num w:numId="34">
    <w:abstractNumId w:val="22"/>
    <w:lvlOverride w:ilvl="0">
      <w:startOverride w:val="1"/>
    </w:lvlOverride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22"/>
    <w:lvlOverride w:ilvl="0">
      <w:startOverride w:val="1"/>
    </w:lvlOverride>
  </w:num>
  <w:num w:numId="40">
    <w:abstractNumId w:val="21"/>
  </w:num>
  <w:num w:numId="41">
    <w:abstractNumId w:val="24"/>
  </w:num>
  <w:num w:numId="42">
    <w:abstractNumId w:val="25"/>
  </w:num>
  <w:num w:numId="43">
    <w:abstractNumId w:val="16"/>
  </w:num>
  <w:num w:numId="44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2C"/>
    <w:rsid w:val="00000C54"/>
    <w:rsid w:val="00006230"/>
    <w:rsid w:val="00007D94"/>
    <w:rsid w:val="000125C4"/>
    <w:rsid w:val="000337AA"/>
    <w:rsid w:val="00033D5D"/>
    <w:rsid w:val="000437C7"/>
    <w:rsid w:val="0004388F"/>
    <w:rsid w:val="00055C16"/>
    <w:rsid w:val="000562D6"/>
    <w:rsid w:val="000602E7"/>
    <w:rsid w:val="00060F83"/>
    <w:rsid w:val="0006155A"/>
    <w:rsid w:val="00062E3A"/>
    <w:rsid w:val="00063461"/>
    <w:rsid w:val="00084375"/>
    <w:rsid w:val="0009159A"/>
    <w:rsid w:val="00095913"/>
    <w:rsid w:val="00096204"/>
    <w:rsid w:val="000A2D8A"/>
    <w:rsid w:val="000B4A73"/>
    <w:rsid w:val="000C4500"/>
    <w:rsid w:val="000D4860"/>
    <w:rsid w:val="000E4099"/>
    <w:rsid w:val="000F7072"/>
    <w:rsid w:val="00101F9D"/>
    <w:rsid w:val="0010263A"/>
    <w:rsid w:val="00103BCD"/>
    <w:rsid w:val="00106D1B"/>
    <w:rsid w:val="00116986"/>
    <w:rsid w:val="0012274D"/>
    <w:rsid w:val="00125046"/>
    <w:rsid w:val="00130F5A"/>
    <w:rsid w:val="001514FC"/>
    <w:rsid w:val="0015533E"/>
    <w:rsid w:val="001649B7"/>
    <w:rsid w:val="00165272"/>
    <w:rsid w:val="00167775"/>
    <w:rsid w:val="00183704"/>
    <w:rsid w:val="00185354"/>
    <w:rsid w:val="00185DF1"/>
    <w:rsid w:val="00187B24"/>
    <w:rsid w:val="001909FA"/>
    <w:rsid w:val="00190A9C"/>
    <w:rsid w:val="001B2E3C"/>
    <w:rsid w:val="001B3A78"/>
    <w:rsid w:val="001B46F9"/>
    <w:rsid w:val="001C5834"/>
    <w:rsid w:val="001D4958"/>
    <w:rsid w:val="001D59F7"/>
    <w:rsid w:val="001E22D8"/>
    <w:rsid w:val="001E2BC2"/>
    <w:rsid w:val="001E4610"/>
    <w:rsid w:val="001E6DE4"/>
    <w:rsid w:val="001F1045"/>
    <w:rsid w:val="001F3EFD"/>
    <w:rsid w:val="002018DC"/>
    <w:rsid w:val="00203EC6"/>
    <w:rsid w:val="002133EC"/>
    <w:rsid w:val="002170A9"/>
    <w:rsid w:val="00225843"/>
    <w:rsid w:val="002277D4"/>
    <w:rsid w:val="002322E9"/>
    <w:rsid w:val="00234846"/>
    <w:rsid w:val="00237321"/>
    <w:rsid w:val="00243AA4"/>
    <w:rsid w:val="002455F6"/>
    <w:rsid w:val="002469C9"/>
    <w:rsid w:val="002508F4"/>
    <w:rsid w:val="002538D6"/>
    <w:rsid w:val="002554C8"/>
    <w:rsid w:val="00261D9B"/>
    <w:rsid w:val="00266F66"/>
    <w:rsid w:val="00271587"/>
    <w:rsid w:val="00280B46"/>
    <w:rsid w:val="00284A5D"/>
    <w:rsid w:val="00284CD3"/>
    <w:rsid w:val="0028697F"/>
    <w:rsid w:val="00295A80"/>
    <w:rsid w:val="00296C3D"/>
    <w:rsid w:val="002B0165"/>
    <w:rsid w:val="002B0F08"/>
    <w:rsid w:val="002B5D16"/>
    <w:rsid w:val="002B790C"/>
    <w:rsid w:val="002C3C7C"/>
    <w:rsid w:val="002D0766"/>
    <w:rsid w:val="002D6C87"/>
    <w:rsid w:val="002E134B"/>
    <w:rsid w:val="002E17C5"/>
    <w:rsid w:val="002F2C1E"/>
    <w:rsid w:val="002F3BD5"/>
    <w:rsid w:val="003024FC"/>
    <w:rsid w:val="00306F08"/>
    <w:rsid w:val="00307DAD"/>
    <w:rsid w:val="00313A54"/>
    <w:rsid w:val="003141CE"/>
    <w:rsid w:val="00316E4D"/>
    <w:rsid w:val="00320FD1"/>
    <w:rsid w:val="00330DF6"/>
    <w:rsid w:val="00331086"/>
    <w:rsid w:val="00333C5A"/>
    <w:rsid w:val="00342A06"/>
    <w:rsid w:val="00343A15"/>
    <w:rsid w:val="003451C4"/>
    <w:rsid w:val="0034761D"/>
    <w:rsid w:val="00353FB1"/>
    <w:rsid w:val="00354CB4"/>
    <w:rsid w:val="00360558"/>
    <w:rsid w:val="003619FE"/>
    <w:rsid w:val="00366F41"/>
    <w:rsid w:val="00383C42"/>
    <w:rsid w:val="00387CFF"/>
    <w:rsid w:val="003A00B0"/>
    <w:rsid w:val="003A0F5C"/>
    <w:rsid w:val="003A1425"/>
    <w:rsid w:val="003A2FC8"/>
    <w:rsid w:val="003A5DD4"/>
    <w:rsid w:val="003B3612"/>
    <w:rsid w:val="003B4020"/>
    <w:rsid w:val="003B4BEB"/>
    <w:rsid w:val="003D6D07"/>
    <w:rsid w:val="003E6464"/>
    <w:rsid w:val="003F5641"/>
    <w:rsid w:val="00403277"/>
    <w:rsid w:val="0040540F"/>
    <w:rsid w:val="00407CC0"/>
    <w:rsid w:val="0041092F"/>
    <w:rsid w:val="004112CE"/>
    <w:rsid w:val="00414398"/>
    <w:rsid w:val="0041607B"/>
    <w:rsid w:val="00430BD0"/>
    <w:rsid w:val="00432533"/>
    <w:rsid w:val="004375C5"/>
    <w:rsid w:val="004423F9"/>
    <w:rsid w:val="0044287A"/>
    <w:rsid w:val="00455EC9"/>
    <w:rsid w:val="004568C8"/>
    <w:rsid w:val="00457415"/>
    <w:rsid w:val="00465A2A"/>
    <w:rsid w:val="00470FD6"/>
    <w:rsid w:val="0047167E"/>
    <w:rsid w:val="0047542B"/>
    <w:rsid w:val="004760B1"/>
    <w:rsid w:val="00476E4E"/>
    <w:rsid w:val="00481948"/>
    <w:rsid w:val="00482459"/>
    <w:rsid w:val="00484BE4"/>
    <w:rsid w:val="0048738A"/>
    <w:rsid w:val="004916B8"/>
    <w:rsid w:val="0049432D"/>
    <w:rsid w:val="0049441C"/>
    <w:rsid w:val="00495640"/>
    <w:rsid w:val="00495CCE"/>
    <w:rsid w:val="004964A0"/>
    <w:rsid w:val="0049697E"/>
    <w:rsid w:val="004A3E2C"/>
    <w:rsid w:val="004B0730"/>
    <w:rsid w:val="004B162E"/>
    <w:rsid w:val="004B33F0"/>
    <w:rsid w:val="004B4131"/>
    <w:rsid w:val="004B5B03"/>
    <w:rsid w:val="004B7500"/>
    <w:rsid w:val="004C16EC"/>
    <w:rsid w:val="004C251C"/>
    <w:rsid w:val="004C6DC9"/>
    <w:rsid w:val="004C6F87"/>
    <w:rsid w:val="004D2ACA"/>
    <w:rsid w:val="004E07D1"/>
    <w:rsid w:val="004E65A8"/>
    <w:rsid w:val="00501926"/>
    <w:rsid w:val="00503438"/>
    <w:rsid w:val="005047B3"/>
    <w:rsid w:val="00504B6E"/>
    <w:rsid w:val="00504FC2"/>
    <w:rsid w:val="0050565B"/>
    <w:rsid w:val="005223F8"/>
    <w:rsid w:val="005234B8"/>
    <w:rsid w:val="0053439E"/>
    <w:rsid w:val="0054301A"/>
    <w:rsid w:val="00553901"/>
    <w:rsid w:val="00556C50"/>
    <w:rsid w:val="00560AC6"/>
    <w:rsid w:val="00561120"/>
    <w:rsid w:val="0056705F"/>
    <w:rsid w:val="005716C7"/>
    <w:rsid w:val="005755B0"/>
    <w:rsid w:val="0057691A"/>
    <w:rsid w:val="00576E11"/>
    <w:rsid w:val="00580A00"/>
    <w:rsid w:val="00581800"/>
    <w:rsid w:val="00583ABA"/>
    <w:rsid w:val="0058625C"/>
    <w:rsid w:val="00591AF3"/>
    <w:rsid w:val="0059260B"/>
    <w:rsid w:val="005940AD"/>
    <w:rsid w:val="00594F42"/>
    <w:rsid w:val="0059571F"/>
    <w:rsid w:val="00596A8C"/>
    <w:rsid w:val="0059796F"/>
    <w:rsid w:val="005B2845"/>
    <w:rsid w:val="005B3668"/>
    <w:rsid w:val="005C7AD6"/>
    <w:rsid w:val="005D0BF4"/>
    <w:rsid w:val="005D343A"/>
    <w:rsid w:val="005D3BCB"/>
    <w:rsid w:val="005E4D22"/>
    <w:rsid w:val="005E6018"/>
    <w:rsid w:val="005F2256"/>
    <w:rsid w:val="005F636C"/>
    <w:rsid w:val="006010C8"/>
    <w:rsid w:val="0060323C"/>
    <w:rsid w:val="006051EC"/>
    <w:rsid w:val="0062012F"/>
    <w:rsid w:val="00621613"/>
    <w:rsid w:val="00627462"/>
    <w:rsid w:val="00630A39"/>
    <w:rsid w:val="006328AB"/>
    <w:rsid w:val="00635A01"/>
    <w:rsid w:val="00637D5B"/>
    <w:rsid w:val="0065347D"/>
    <w:rsid w:val="00657F4D"/>
    <w:rsid w:val="0066728D"/>
    <w:rsid w:val="00677687"/>
    <w:rsid w:val="00687E74"/>
    <w:rsid w:val="00697018"/>
    <w:rsid w:val="0069769B"/>
    <w:rsid w:val="00697FA4"/>
    <w:rsid w:val="006A03E4"/>
    <w:rsid w:val="006A32CC"/>
    <w:rsid w:val="006A38B0"/>
    <w:rsid w:val="006A45EC"/>
    <w:rsid w:val="006A46DE"/>
    <w:rsid w:val="006A5345"/>
    <w:rsid w:val="006B161A"/>
    <w:rsid w:val="006B2277"/>
    <w:rsid w:val="006B3BAE"/>
    <w:rsid w:val="006B5D7A"/>
    <w:rsid w:val="006B7CAD"/>
    <w:rsid w:val="006B7DB5"/>
    <w:rsid w:val="006C1245"/>
    <w:rsid w:val="006C3795"/>
    <w:rsid w:val="006D0116"/>
    <w:rsid w:val="006D2DB4"/>
    <w:rsid w:val="006D58CA"/>
    <w:rsid w:val="006E20C5"/>
    <w:rsid w:val="006E7F51"/>
    <w:rsid w:val="006F2F34"/>
    <w:rsid w:val="00714D42"/>
    <w:rsid w:val="00731083"/>
    <w:rsid w:val="00757982"/>
    <w:rsid w:val="00763604"/>
    <w:rsid w:val="00764082"/>
    <w:rsid w:val="00774169"/>
    <w:rsid w:val="00787893"/>
    <w:rsid w:val="0079011E"/>
    <w:rsid w:val="007927BF"/>
    <w:rsid w:val="0079348C"/>
    <w:rsid w:val="007A59E9"/>
    <w:rsid w:val="007A626B"/>
    <w:rsid w:val="007B1AAC"/>
    <w:rsid w:val="007B4820"/>
    <w:rsid w:val="007B5A4C"/>
    <w:rsid w:val="007C165C"/>
    <w:rsid w:val="007C218D"/>
    <w:rsid w:val="007D1F52"/>
    <w:rsid w:val="007D7707"/>
    <w:rsid w:val="007D7974"/>
    <w:rsid w:val="007D7D70"/>
    <w:rsid w:val="007E1F1C"/>
    <w:rsid w:val="007E2481"/>
    <w:rsid w:val="007E4017"/>
    <w:rsid w:val="007E5845"/>
    <w:rsid w:val="007F0176"/>
    <w:rsid w:val="007F142E"/>
    <w:rsid w:val="007F41D4"/>
    <w:rsid w:val="007F4BDB"/>
    <w:rsid w:val="007F5F04"/>
    <w:rsid w:val="008012B8"/>
    <w:rsid w:val="008046CF"/>
    <w:rsid w:val="00812F0E"/>
    <w:rsid w:val="00814CFE"/>
    <w:rsid w:val="00816C6A"/>
    <w:rsid w:val="008215E3"/>
    <w:rsid w:val="00821EF1"/>
    <w:rsid w:val="00825838"/>
    <w:rsid w:val="00831926"/>
    <w:rsid w:val="00850E2B"/>
    <w:rsid w:val="00851ED1"/>
    <w:rsid w:val="008521C8"/>
    <w:rsid w:val="0085262E"/>
    <w:rsid w:val="00853960"/>
    <w:rsid w:val="00853AB0"/>
    <w:rsid w:val="00853CA4"/>
    <w:rsid w:val="00860F3E"/>
    <w:rsid w:val="00862C72"/>
    <w:rsid w:val="0087472C"/>
    <w:rsid w:val="00874DC3"/>
    <w:rsid w:val="00882134"/>
    <w:rsid w:val="0088222B"/>
    <w:rsid w:val="00883C50"/>
    <w:rsid w:val="00883C7F"/>
    <w:rsid w:val="008846AC"/>
    <w:rsid w:val="008950CC"/>
    <w:rsid w:val="00897445"/>
    <w:rsid w:val="008A1126"/>
    <w:rsid w:val="008A17C0"/>
    <w:rsid w:val="008B1295"/>
    <w:rsid w:val="008B5B49"/>
    <w:rsid w:val="008B68E5"/>
    <w:rsid w:val="008D096B"/>
    <w:rsid w:val="008D12D0"/>
    <w:rsid w:val="008E08C0"/>
    <w:rsid w:val="008E180B"/>
    <w:rsid w:val="008F2F74"/>
    <w:rsid w:val="008F602C"/>
    <w:rsid w:val="009060DB"/>
    <w:rsid w:val="00910801"/>
    <w:rsid w:val="00915EFF"/>
    <w:rsid w:val="00940DF0"/>
    <w:rsid w:val="0094280A"/>
    <w:rsid w:val="00947D65"/>
    <w:rsid w:val="009534B0"/>
    <w:rsid w:val="009542FE"/>
    <w:rsid w:val="00954CFA"/>
    <w:rsid w:val="00962CE2"/>
    <w:rsid w:val="00975C03"/>
    <w:rsid w:val="0097687A"/>
    <w:rsid w:val="00983608"/>
    <w:rsid w:val="00984512"/>
    <w:rsid w:val="00984DAA"/>
    <w:rsid w:val="00985A44"/>
    <w:rsid w:val="00985B95"/>
    <w:rsid w:val="00985BB7"/>
    <w:rsid w:val="009868D0"/>
    <w:rsid w:val="00986DBF"/>
    <w:rsid w:val="0099208C"/>
    <w:rsid w:val="009937B1"/>
    <w:rsid w:val="009A11B9"/>
    <w:rsid w:val="009A76A0"/>
    <w:rsid w:val="009B71B3"/>
    <w:rsid w:val="009C3A33"/>
    <w:rsid w:val="009C6C45"/>
    <w:rsid w:val="009D0C77"/>
    <w:rsid w:val="009D3092"/>
    <w:rsid w:val="009D7F7A"/>
    <w:rsid w:val="009E1B22"/>
    <w:rsid w:val="009E23E2"/>
    <w:rsid w:val="009E3F47"/>
    <w:rsid w:val="009E5444"/>
    <w:rsid w:val="009F7806"/>
    <w:rsid w:val="00A141C4"/>
    <w:rsid w:val="00A15965"/>
    <w:rsid w:val="00A275D4"/>
    <w:rsid w:val="00A2792C"/>
    <w:rsid w:val="00A31717"/>
    <w:rsid w:val="00A45090"/>
    <w:rsid w:val="00A555C9"/>
    <w:rsid w:val="00A62BC9"/>
    <w:rsid w:val="00A712E3"/>
    <w:rsid w:val="00A75847"/>
    <w:rsid w:val="00A77FBB"/>
    <w:rsid w:val="00A82056"/>
    <w:rsid w:val="00A94C98"/>
    <w:rsid w:val="00AA3D2E"/>
    <w:rsid w:val="00AB6D97"/>
    <w:rsid w:val="00AB6E0F"/>
    <w:rsid w:val="00AC388D"/>
    <w:rsid w:val="00AC7B07"/>
    <w:rsid w:val="00AD2ECF"/>
    <w:rsid w:val="00AD6842"/>
    <w:rsid w:val="00AF340F"/>
    <w:rsid w:val="00AF3DFD"/>
    <w:rsid w:val="00B00C79"/>
    <w:rsid w:val="00B04299"/>
    <w:rsid w:val="00B046C5"/>
    <w:rsid w:val="00B052F3"/>
    <w:rsid w:val="00B11EC2"/>
    <w:rsid w:val="00B206D2"/>
    <w:rsid w:val="00B2784F"/>
    <w:rsid w:val="00B340B2"/>
    <w:rsid w:val="00B36E7E"/>
    <w:rsid w:val="00B376EA"/>
    <w:rsid w:val="00B46882"/>
    <w:rsid w:val="00B4776B"/>
    <w:rsid w:val="00B51DE6"/>
    <w:rsid w:val="00B53B83"/>
    <w:rsid w:val="00B56ED4"/>
    <w:rsid w:val="00B57D45"/>
    <w:rsid w:val="00B6162D"/>
    <w:rsid w:val="00B620EC"/>
    <w:rsid w:val="00B776FE"/>
    <w:rsid w:val="00B8752F"/>
    <w:rsid w:val="00B9259C"/>
    <w:rsid w:val="00B928A3"/>
    <w:rsid w:val="00B94DB9"/>
    <w:rsid w:val="00BA1199"/>
    <w:rsid w:val="00BB1D4A"/>
    <w:rsid w:val="00BB365A"/>
    <w:rsid w:val="00BB60EF"/>
    <w:rsid w:val="00BB68A9"/>
    <w:rsid w:val="00BC1A81"/>
    <w:rsid w:val="00BE18CE"/>
    <w:rsid w:val="00BE212E"/>
    <w:rsid w:val="00BE2B0F"/>
    <w:rsid w:val="00BE6BC2"/>
    <w:rsid w:val="00BF4412"/>
    <w:rsid w:val="00BF4F76"/>
    <w:rsid w:val="00C003A0"/>
    <w:rsid w:val="00C03B31"/>
    <w:rsid w:val="00C13B9E"/>
    <w:rsid w:val="00C165BF"/>
    <w:rsid w:val="00C245F2"/>
    <w:rsid w:val="00C24931"/>
    <w:rsid w:val="00C27754"/>
    <w:rsid w:val="00C31631"/>
    <w:rsid w:val="00C31D14"/>
    <w:rsid w:val="00C31EAC"/>
    <w:rsid w:val="00C35B10"/>
    <w:rsid w:val="00C36EA8"/>
    <w:rsid w:val="00C44685"/>
    <w:rsid w:val="00C47CF5"/>
    <w:rsid w:val="00C5077C"/>
    <w:rsid w:val="00C52B0D"/>
    <w:rsid w:val="00C5500F"/>
    <w:rsid w:val="00C60FF6"/>
    <w:rsid w:val="00C652C5"/>
    <w:rsid w:val="00C8090F"/>
    <w:rsid w:val="00C9303F"/>
    <w:rsid w:val="00C93232"/>
    <w:rsid w:val="00CA041F"/>
    <w:rsid w:val="00CA2ABB"/>
    <w:rsid w:val="00CA7D69"/>
    <w:rsid w:val="00CB02CE"/>
    <w:rsid w:val="00CB67CD"/>
    <w:rsid w:val="00CB6DF0"/>
    <w:rsid w:val="00CB7BFD"/>
    <w:rsid w:val="00CC31AD"/>
    <w:rsid w:val="00CD01A2"/>
    <w:rsid w:val="00CD5403"/>
    <w:rsid w:val="00D01580"/>
    <w:rsid w:val="00D02608"/>
    <w:rsid w:val="00D031AB"/>
    <w:rsid w:val="00D15FBD"/>
    <w:rsid w:val="00D17CC6"/>
    <w:rsid w:val="00D223F2"/>
    <w:rsid w:val="00D2534A"/>
    <w:rsid w:val="00D26A20"/>
    <w:rsid w:val="00D27617"/>
    <w:rsid w:val="00D443FF"/>
    <w:rsid w:val="00D457A7"/>
    <w:rsid w:val="00D52CA5"/>
    <w:rsid w:val="00D56E6B"/>
    <w:rsid w:val="00D57F91"/>
    <w:rsid w:val="00D622FF"/>
    <w:rsid w:val="00D66660"/>
    <w:rsid w:val="00D71827"/>
    <w:rsid w:val="00D74DAB"/>
    <w:rsid w:val="00D76C98"/>
    <w:rsid w:val="00D76E91"/>
    <w:rsid w:val="00D8159D"/>
    <w:rsid w:val="00D828C6"/>
    <w:rsid w:val="00D85664"/>
    <w:rsid w:val="00D90993"/>
    <w:rsid w:val="00D9496E"/>
    <w:rsid w:val="00DA0551"/>
    <w:rsid w:val="00DA7F69"/>
    <w:rsid w:val="00DB14DE"/>
    <w:rsid w:val="00DB4D92"/>
    <w:rsid w:val="00DE0331"/>
    <w:rsid w:val="00DE05D4"/>
    <w:rsid w:val="00DE3C93"/>
    <w:rsid w:val="00DE4C10"/>
    <w:rsid w:val="00DE4E46"/>
    <w:rsid w:val="00DF0A11"/>
    <w:rsid w:val="00DF1332"/>
    <w:rsid w:val="00E0011B"/>
    <w:rsid w:val="00E00CC4"/>
    <w:rsid w:val="00E031CC"/>
    <w:rsid w:val="00E06172"/>
    <w:rsid w:val="00E1167E"/>
    <w:rsid w:val="00E13872"/>
    <w:rsid w:val="00E143BA"/>
    <w:rsid w:val="00E144F7"/>
    <w:rsid w:val="00E1562F"/>
    <w:rsid w:val="00E15B8D"/>
    <w:rsid w:val="00E217B6"/>
    <w:rsid w:val="00E3231F"/>
    <w:rsid w:val="00E35A1A"/>
    <w:rsid w:val="00E3746A"/>
    <w:rsid w:val="00E44E52"/>
    <w:rsid w:val="00E47201"/>
    <w:rsid w:val="00E51EB8"/>
    <w:rsid w:val="00E52CF3"/>
    <w:rsid w:val="00E55937"/>
    <w:rsid w:val="00E578CF"/>
    <w:rsid w:val="00E57978"/>
    <w:rsid w:val="00E62FB4"/>
    <w:rsid w:val="00E634AB"/>
    <w:rsid w:val="00E65DFD"/>
    <w:rsid w:val="00E70A82"/>
    <w:rsid w:val="00E74201"/>
    <w:rsid w:val="00E8197D"/>
    <w:rsid w:val="00E83250"/>
    <w:rsid w:val="00E90C53"/>
    <w:rsid w:val="00E91AE9"/>
    <w:rsid w:val="00E9298D"/>
    <w:rsid w:val="00E93FE2"/>
    <w:rsid w:val="00EA61CB"/>
    <w:rsid w:val="00EB13C5"/>
    <w:rsid w:val="00EC7393"/>
    <w:rsid w:val="00EC756F"/>
    <w:rsid w:val="00ED0020"/>
    <w:rsid w:val="00ED7917"/>
    <w:rsid w:val="00EE4D31"/>
    <w:rsid w:val="00EF47D1"/>
    <w:rsid w:val="00EF54AD"/>
    <w:rsid w:val="00F07CFB"/>
    <w:rsid w:val="00F12000"/>
    <w:rsid w:val="00F1256A"/>
    <w:rsid w:val="00F179C9"/>
    <w:rsid w:val="00F17B6D"/>
    <w:rsid w:val="00F24008"/>
    <w:rsid w:val="00F307E6"/>
    <w:rsid w:val="00F33F10"/>
    <w:rsid w:val="00F409B2"/>
    <w:rsid w:val="00F412B7"/>
    <w:rsid w:val="00F4258B"/>
    <w:rsid w:val="00F4619A"/>
    <w:rsid w:val="00F46442"/>
    <w:rsid w:val="00F46826"/>
    <w:rsid w:val="00F50662"/>
    <w:rsid w:val="00F518EF"/>
    <w:rsid w:val="00F52D57"/>
    <w:rsid w:val="00F550C6"/>
    <w:rsid w:val="00F64913"/>
    <w:rsid w:val="00F710FB"/>
    <w:rsid w:val="00F765D2"/>
    <w:rsid w:val="00F80C2A"/>
    <w:rsid w:val="00F826BC"/>
    <w:rsid w:val="00F86412"/>
    <w:rsid w:val="00F9510C"/>
    <w:rsid w:val="00FA1A6A"/>
    <w:rsid w:val="00FA386A"/>
    <w:rsid w:val="00FA5EC8"/>
    <w:rsid w:val="00FB201E"/>
    <w:rsid w:val="00FB23DD"/>
    <w:rsid w:val="00FC7CF9"/>
    <w:rsid w:val="00FD0DEA"/>
    <w:rsid w:val="00FD13AE"/>
    <w:rsid w:val="00FD7107"/>
    <w:rsid w:val="00FD7557"/>
    <w:rsid w:val="00FE1C5F"/>
    <w:rsid w:val="00FE2CAE"/>
    <w:rsid w:val="00F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v:textbox inset=",2.5mm,,2.5mm"/>
    </o:shapedefaults>
    <o:shapelayout v:ext="edit">
      <o:idmap v:ext="edit" data="1"/>
    </o:shapelayout>
  </w:shapeDefaults>
  <w:decimalSymbol w:val=","/>
  <w:listSeparator w:val=";"/>
  <w14:docId w14:val="39715CBE"/>
  <w15:docId w15:val="{1021E897-D939-449C-97E1-4636B487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7D1"/>
  </w:style>
  <w:style w:type="paragraph" w:styleId="Ttulo1">
    <w:name w:val="heading 1"/>
    <w:basedOn w:val="Ttulo"/>
    <w:next w:val="Corpodotexto"/>
    <w:qFormat/>
    <w:rsid w:val="00F765D2"/>
    <w:pPr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F765D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F765D2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F765D2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F765D2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765D2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765D2"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F765D2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F765D2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F765D2"/>
    <w:pPr>
      <w:widowControl w:val="0"/>
    </w:pPr>
    <w:rPr>
      <w:snapToGrid w:val="0"/>
      <w:sz w:val="24"/>
    </w:rPr>
  </w:style>
  <w:style w:type="paragraph" w:customStyle="1" w:styleId="TE-Normal">
    <w:name w:val="TE-Normal"/>
    <w:rsid w:val="00F765D2"/>
    <w:pPr>
      <w:widowControl w:val="0"/>
      <w:spacing w:line="360" w:lineRule="auto"/>
      <w:ind w:firstLine="1009"/>
      <w:jc w:val="both"/>
    </w:pPr>
    <w:rPr>
      <w:snapToGrid w:val="0"/>
      <w:sz w:val="26"/>
    </w:rPr>
  </w:style>
  <w:style w:type="paragraph" w:customStyle="1" w:styleId="CP-CapaCabecalho">
    <w:name w:val="CP-CapaCabecalho"/>
    <w:next w:val="TE-Normal"/>
    <w:rsid w:val="00F765D2"/>
    <w:pPr>
      <w:widowControl w:val="0"/>
      <w:jc w:val="center"/>
    </w:pPr>
    <w:rPr>
      <w:b/>
      <w:caps/>
      <w:snapToGrid w:val="0"/>
      <w:sz w:val="26"/>
    </w:rPr>
  </w:style>
  <w:style w:type="paragraph" w:customStyle="1" w:styleId="CP-CapaOrientador">
    <w:name w:val="CP-CapaOrientador"/>
    <w:next w:val="TE-Normal"/>
    <w:rsid w:val="005C7AD6"/>
    <w:pPr>
      <w:widowControl w:val="0"/>
      <w:tabs>
        <w:tab w:val="left" w:pos="5954"/>
      </w:tabs>
      <w:spacing w:before="240"/>
      <w:ind w:left="5954" w:hanging="1418"/>
    </w:pPr>
    <w:rPr>
      <w:snapToGrid w:val="0"/>
      <w:sz w:val="26"/>
    </w:rPr>
  </w:style>
  <w:style w:type="paragraph" w:customStyle="1" w:styleId="CP-CapaTitulo">
    <w:name w:val="CP-CapaTitulo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8"/>
    </w:rPr>
  </w:style>
  <w:style w:type="paragraph" w:customStyle="1" w:styleId="CP-CapaNomeAutor">
    <w:name w:val="CP-CapaNomeAutor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6"/>
    </w:rPr>
  </w:style>
  <w:style w:type="paragraph" w:customStyle="1" w:styleId="CP-CapaNaturezaAcadmica">
    <w:name w:val="CP-CapaNaturezaAcadêmica"/>
    <w:next w:val="TE-Normal"/>
    <w:rsid w:val="00F765D2"/>
    <w:pPr>
      <w:widowControl w:val="0"/>
      <w:ind w:left="4536"/>
      <w:jc w:val="both"/>
    </w:pPr>
    <w:rPr>
      <w:b/>
      <w:snapToGrid w:val="0"/>
      <w:sz w:val="26"/>
    </w:rPr>
  </w:style>
  <w:style w:type="paragraph" w:customStyle="1" w:styleId="CP-CapaLocaleData">
    <w:name w:val="CP-CapaLocaleData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6"/>
    </w:rPr>
  </w:style>
  <w:style w:type="paragraph" w:customStyle="1" w:styleId="Corpodotexto">
    <w:name w:val="Corpo do texto"/>
    <w:basedOn w:val="Padro"/>
    <w:rsid w:val="00F765D2"/>
    <w:pPr>
      <w:spacing w:after="120"/>
    </w:pPr>
  </w:style>
  <w:style w:type="paragraph" w:customStyle="1" w:styleId="Contedodetabela">
    <w:name w:val="Conteúdo de tabela"/>
    <w:basedOn w:val="Corpodotexto"/>
    <w:rsid w:val="00F765D2"/>
  </w:style>
  <w:style w:type="paragraph" w:customStyle="1" w:styleId="Ttulodetabela">
    <w:name w:val="Título de tabela"/>
    <w:basedOn w:val="Contedodetabela"/>
    <w:rsid w:val="00F765D2"/>
    <w:pPr>
      <w:jc w:val="center"/>
    </w:pPr>
    <w:rPr>
      <w:b/>
      <w:i/>
    </w:rPr>
  </w:style>
  <w:style w:type="paragraph" w:customStyle="1" w:styleId="AP-AprovacaoBanca">
    <w:name w:val="AP-AprovacaoBanca"/>
    <w:next w:val="TE-Normal"/>
    <w:rsid w:val="00F765D2"/>
    <w:pPr>
      <w:widowControl w:val="0"/>
      <w:jc w:val="center"/>
    </w:pPr>
    <w:rPr>
      <w:snapToGrid w:val="0"/>
      <w:sz w:val="26"/>
    </w:rPr>
  </w:style>
  <w:style w:type="paragraph" w:customStyle="1" w:styleId="AP-AprovacaoTitulo">
    <w:name w:val="AP-AprovacaoTitulo"/>
    <w:next w:val="TE-Normal"/>
    <w:rsid w:val="00F765D2"/>
    <w:pPr>
      <w:widowControl w:val="0"/>
      <w:jc w:val="center"/>
    </w:pPr>
    <w:rPr>
      <w:b/>
      <w:caps/>
      <w:snapToGrid w:val="0"/>
      <w:sz w:val="26"/>
    </w:rPr>
  </w:style>
  <w:style w:type="paragraph" w:customStyle="1" w:styleId="DE-DedicatoriaAgradecimentos">
    <w:name w:val="DE-DedicatoriaAgradecimentos"/>
    <w:next w:val="TE-Normal"/>
    <w:rsid w:val="00F765D2"/>
    <w:pPr>
      <w:widowControl w:val="0"/>
      <w:ind w:left="4535"/>
      <w:jc w:val="both"/>
    </w:pPr>
    <w:rPr>
      <w:snapToGrid w:val="0"/>
      <w:sz w:val="26"/>
    </w:rPr>
  </w:style>
  <w:style w:type="paragraph" w:customStyle="1" w:styleId="EP-Epgrafe">
    <w:name w:val="EP-Epígrafe"/>
    <w:next w:val="TE-Normal"/>
    <w:rsid w:val="00F765D2"/>
    <w:pPr>
      <w:widowControl w:val="0"/>
      <w:ind w:left="4535"/>
      <w:jc w:val="right"/>
    </w:pPr>
    <w:rPr>
      <w:snapToGrid w:val="0"/>
      <w:sz w:val="26"/>
    </w:rPr>
  </w:style>
  <w:style w:type="paragraph" w:customStyle="1" w:styleId="TC-TituloCentralizado">
    <w:name w:val="TC-TituloCentralizado"/>
    <w:next w:val="TE-Normal"/>
    <w:rsid w:val="00F765D2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</w:rPr>
  </w:style>
  <w:style w:type="paragraph" w:customStyle="1" w:styleId="LI-ListaItem">
    <w:name w:val="LI-ListaItem"/>
    <w:rsid w:val="00F765D2"/>
    <w:pPr>
      <w:widowControl w:val="0"/>
      <w:tabs>
        <w:tab w:val="left" w:pos="1502"/>
        <w:tab w:val="left" w:leader="dot" w:pos="8561"/>
        <w:tab w:val="right" w:pos="9127"/>
      </w:tabs>
      <w:ind w:left="1644" w:hanging="1644"/>
    </w:pPr>
    <w:rPr>
      <w:snapToGrid w:val="0"/>
      <w:sz w:val="26"/>
    </w:rPr>
  </w:style>
  <w:style w:type="paragraph" w:customStyle="1" w:styleId="TE-NormalNaoIdentado">
    <w:name w:val="TE-NormalNaoIdentado"/>
    <w:next w:val="TE-Normal"/>
    <w:rsid w:val="00F765D2"/>
    <w:pPr>
      <w:widowControl w:val="0"/>
      <w:spacing w:line="360" w:lineRule="auto"/>
      <w:jc w:val="both"/>
    </w:pPr>
    <w:rPr>
      <w:snapToGrid w:val="0"/>
      <w:sz w:val="26"/>
    </w:rPr>
  </w:style>
  <w:style w:type="paragraph" w:customStyle="1" w:styleId="T1-TituloPrimario">
    <w:name w:val="T1-TituloPrimario"/>
    <w:next w:val="TE-Normal"/>
    <w:rsid w:val="00F765D2"/>
    <w:pPr>
      <w:pageBreakBefore/>
      <w:widowControl w:val="0"/>
      <w:numPr>
        <w:numId w:val="9"/>
      </w:numPr>
      <w:spacing w:before="980" w:after="1740" w:line="360" w:lineRule="auto"/>
      <w:jc w:val="both"/>
      <w:outlineLvl w:val="0"/>
    </w:pPr>
    <w:rPr>
      <w:b/>
      <w:caps/>
      <w:snapToGrid w:val="0"/>
      <w:sz w:val="26"/>
    </w:rPr>
  </w:style>
  <w:style w:type="paragraph" w:customStyle="1" w:styleId="TE-Alnea">
    <w:name w:val="TE-Alínea"/>
    <w:next w:val="TE-Normal"/>
    <w:rsid w:val="00F765D2"/>
    <w:pPr>
      <w:widowControl w:val="0"/>
      <w:numPr>
        <w:numId w:val="8"/>
      </w:numPr>
      <w:spacing w:line="360" w:lineRule="auto"/>
      <w:jc w:val="both"/>
    </w:pPr>
    <w:rPr>
      <w:snapToGrid w:val="0"/>
      <w:sz w:val="26"/>
    </w:rPr>
  </w:style>
  <w:style w:type="paragraph" w:customStyle="1" w:styleId="TE-Inciso">
    <w:name w:val="TE-Inciso"/>
    <w:next w:val="TE-Normal"/>
    <w:rsid w:val="00F765D2"/>
    <w:pPr>
      <w:widowControl w:val="0"/>
      <w:numPr>
        <w:numId w:val="2"/>
      </w:numPr>
      <w:spacing w:line="360" w:lineRule="auto"/>
      <w:ind w:left="1718" w:hanging="357"/>
      <w:jc w:val="both"/>
    </w:pPr>
    <w:rPr>
      <w:snapToGrid w:val="0"/>
      <w:sz w:val="26"/>
    </w:rPr>
  </w:style>
  <w:style w:type="paragraph" w:customStyle="1" w:styleId="TE-Bullet">
    <w:name w:val="TE-Bullet"/>
    <w:next w:val="TE-Normal"/>
    <w:rsid w:val="00F765D2"/>
    <w:pPr>
      <w:widowControl w:val="0"/>
      <w:numPr>
        <w:numId w:val="3"/>
      </w:numPr>
      <w:tabs>
        <w:tab w:val="clear" w:pos="360"/>
      </w:tabs>
      <w:spacing w:line="360" w:lineRule="auto"/>
      <w:ind w:left="1366" w:hanging="357"/>
      <w:jc w:val="both"/>
    </w:pPr>
    <w:rPr>
      <w:snapToGrid w:val="0"/>
      <w:sz w:val="26"/>
    </w:rPr>
  </w:style>
  <w:style w:type="paragraph" w:customStyle="1" w:styleId="T2-TituloSecundario">
    <w:name w:val="T2-TituloSecundario"/>
    <w:next w:val="TE-Normal"/>
    <w:rsid w:val="00947D65"/>
    <w:pPr>
      <w:widowControl w:val="0"/>
      <w:numPr>
        <w:ilvl w:val="1"/>
        <w:numId w:val="9"/>
      </w:numPr>
      <w:spacing w:before="600" w:after="360" w:line="360" w:lineRule="auto"/>
      <w:jc w:val="both"/>
      <w:outlineLvl w:val="1"/>
    </w:pPr>
    <w:rPr>
      <w:b/>
      <w:snapToGrid w:val="0"/>
      <w:sz w:val="26"/>
    </w:rPr>
  </w:style>
  <w:style w:type="paragraph" w:customStyle="1" w:styleId="T3-TituloTerciario">
    <w:name w:val="T3-TituloTerciario"/>
    <w:next w:val="TE-Normal"/>
    <w:rsid w:val="00F765D2"/>
    <w:pPr>
      <w:widowControl w:val="0"/>
      <w:numPr>
        <w:ilvl w:val="2"/>
        <w:numId w:val="9"/>
      </w:numPr>
      <w:spacing w:before="300" w:after="300" w:line="360" w:lineRule="auto"/>
      <w:jc w:val="both"/>
      <w:outlineLvl w:val="2"/>
    </w:pPr>
    <w:rPr>
      <w:i/>
      <w:snapToGrid w:val="0"/>
      <w:sz w:val="26"/>
    </w:rPr>
  </w:style>
  <w:style w:type="paragraph" w:customStyle="1" w:styleId="T4-TituloQuaternario">
    <w:name w:val="T4-TituloQuaternario"/>
    <w:next w:val="TE-Normal"/>
    <w:rsid w:val="00947D65"/>
    <w:pPr>
      <w:widowControl w:val="0"/>
      <w:numPr>
        <w:ilvl w:val="3"/>
        <w:numId w:val="9"/>
      </w:numPr>
      <w:spacing w:before="360" w:after="240" w:line="360" w:lineRule="auto"/>
      <w:jc w:val="both"/>
      <w:outlineLvl w:val="3"/>
    </w:pPr>
    <w:rPr>
      <w:snapToGrid w:val="0"/>
      <w:sz w:val="26"/>
    </w:rPr>
  </w:style>
  <w:style w:type="paragraph" w:customStyle="1" w:styleId="TE-CorpoTabela">
    <w:name w:val="TE-CorpoTabela"/>
    <w:rsid w:val="00F765D2"/>
    <w:pPr>
      <w:widowControl w:val="0"/>
      <w:jc w:val="both"/>
    </w:pPr>
    <w:rPr>
      <w:snapToGrid w:val="0"/>
    </w:rPr>
  </w:style>
  <w:style w:type="paragraph" w:customStyle="1" w:styleId="TE-Citacao3Linhas">
    <w:name w:val="TE-Citacao3Linhas"/>
    <w:next w:val="TE-Normal"/>
    <w:rsid w:val="00910801"/>
    <w:pPr>
      <w:widowControl w:val="0"/>
      <w:spacing w:before="360" w:after="360"/>
      <w:ind w:left="2268"/>
      <w:jc w:val="both"/>
    </w:pPr>
    <w:rPr>
      <w:snapToGrid w:val="0"/>
      <w:sz w:val="22"/>
    </w:rPr>
  </w:style>
  <w:style w:type="paragraph" w:customStyle="1" w:styleId="Notaderodap">
    <w:name w:val="Nota de rodapé"/>
    <w:rsid w:val="00F765D2"/>
    <w:pPr>
      <w:widowControl w:val="0"/>
      <w:ind w:left="283" w:hanging="283"/>
      <w:jc w:val="both"/>
    </w:pPr>
    <w:rPr>
      <w:snapToGrid w:val="0"/>
    </w:rPr>
  </w:style>
  <w:style w:type="paragraph" w:styleId="Rodap">
    <w:name w:val="footer"/>
    <w:basedOn w:val="Padro"/>
    <w:rsid w:val="00F765D2"/>
    <w:pPr>
      <w:tabs>
        <w:tab w:val="center" w:pos="4535"/>
        <w:tab w:val="right" w:pos="9071"/>
      </w:tabs>
    </w:pPr>
  </w:style>
  <w:style w:type="paragraph" w:customStyle="1" w:styleId="PT-Referencias">
    <w:name w:val="PT-Referencias"/>
    <w:rsid w:val="00F765D2"/>
    <w:pPr>
      <w:widowControl w:val="0"/>
      <w:spacing w:after="240"/>
    </w:pPr>
    <w:rPr>
      <w:snapToGrid w:val="0"/>
      <w:sz w:val="26"/>
    </w:rPr>
  </w:style>
  <w:style w:type="paragraph" w:customStyle="1" w:styleId="T5-TituloQuinario">
    <w:name w:val="T5-TituloQuinario"/>
    <w:next w:val="TE-Normal"/>
    <w:rsid w:val="007C165C"/>
    <w:pPr>
      <w:widowControl w:val="0"/>
      <w:numPr>
        <w:ilvl w:val="4"/>
        <w:numId w:val="9"/>
      </w:numPr>
      <w:spacing w:before="200" w:after="200" w:line="360" w:lineRule="auto"/>
      <w:jc w:val="both"/>
      <w:outlineLvl w:val="4"/>
    </w:pPr>
    <w:rPr>
      <w:i/>
      <w:snapToGrid w:val="0"/>
      <w:sz w:val="26"/>
      <w:szCs w:val="26"/>
    </w:rPr>
  </w:style>
  <w:style w:type="paragraph" w:customStyle="1" w:styleId="ndice">
    <w:name w:val="Índice"/>
    <w:basedOn w:val="Padro"/>
    <w:rsid w:val="00F765D2"/>
  </w:style>
  <w:style w:type="paragraph" w:customStyle="1" w:styleId="ndice1">
    <w:name w:val="Índice 1"/>
    <w:rsid w:val="00F765D2"/>
    <w:pPr>
      <w:widowControl w:val="0"/>
      <w:tabs>
        <w:tab w:val="right" w:leader="dot" w:pos="9071"/>
      </w:tabs>
    </w:pPr>
    <w:rPr>
      <w:b/>
      <w:caps/>
      <w:snapToGrid w:val="0"/>
      <w:sz w:val="26"/>
    </w:rPr>
  </w:style>
  <w:style w:type="paragraph" w:customStyle="1" w:styleId="ndice2">
    <w:name w:val="Índice 2"/>
    <w:rsid w:val="00F765D2"/>
    <w:pPr>
      <w:widowControl w:val="0"/>
      <w:tabs>
        <w:tab w:val="right" w:leader="dot" w:pos="9354"/>
      </w:tabs>
      <w:ind w:left="283" w:hanging="283"/>
    </w:pPr>
    <w:rPr>
      <w:b/>
      <w:smallCaps/>
      <w:snapToGrid w:val="0"/>
      <w:sz w:val="26"/>
    </w:rPr>
  </w:style>
  <w:style w:type="paragraph" w:customStyle="1" w:styleId="ndice3">
    <w:name w:val="Índice 3"/>
    <w:rsid w:val="00F765D2"/>
    <w:pPr>
      <w:widowControl w:val="0"/>
      <w:tabs>
        <w:tab w:val="right" w:leader="dot" w:pos="9525"/>
      </w:tabs>
      <w:ind w:left="454" w:hanging="454"/>
    </w:pPr>
    <w:rPr>
      <w:snapToGrid w:val="0"/>
      <w:sz w:val="24"/>
    </w:rPr>
  </w:style>
  <w:style w:type="paragraph" w:customStyle="1" w:styleId="ndice4">
    <w:name w:val="Índice 4"/>
    <w:rsid w:val="00F765D2"/>
    <w:pPr>
      <w:widowControl w:val="0"/>
      <w:tabs>
        <w:tab w:val="right" w:leader="dot" w:pos="9695"/>
      </w:tabs>
      <w:ind w:left="624" w:hanging="624"/>
    </w:pPr>
    <w:rPr>
      <w:i/>
      <w:snapToGrid w:val="0"/>
      <w:sz w:val="24"/>
    </w:rPr>
  </w:style>
  <w:style w:type="paragraph" w:customStyle="1" w:styleId="ndice5">
    <w:name w:val="Índice 5"/>
    <w:rsid w:val="00F765D2"/>
    <w:pPr>
      <w:widowControl w:val="0"/>
      <w:tabs>
        <w:tab w:val="right" w:leader="dot" w:pos="9071"/>
      </w:tabs>
    </w:pPr>
    <w:rPr>
      <w:b/>
      <w:caps/>
      <w:snapToGrid w:val="0"/>
      <w:sz w:val="26"/>
    </w:rPr>
  </w:style>
  <w:style w:type="paragraph" w:customStyle="1" w:styleId="ndicegeral6">
    <w:name w:val="Índice geral 6"/>
    <w:basedOn w:val="ndice"/>
    <w:rsid w:val="00F765D2"/>
    <w:pPr>
      <w:tabs>
        <w:tab w:val="right" w:leader="dot" w:pos="9071"/>
      </w:tabs>
      <w:ind w:left="1415"/>
    </w:pPr>
  </w:style>
  <w:style w:type="paragraph" w:customStyle="1" w:styleId="ndicegeral7">
    <w:name w:val="Índice geral 7"/>
    <w:basedOn w:val="ndice"/>
    <w:rsid w:val="00F765D2"/>
    <w:pPr>
      <w:tabs>
        <w:tab w:val="right" w:leader="dot" w:pos="9071"/>
      </w:tabs>
      <w:ind w:left="1698"/>
    </w:pPr>
  </w:style>
  <w:style w:type="paragraph" w:customStyle="1" w:styleId="ndicegeral8">
    <w:name w:val="Índice geral 8"/>
    <w:basedOn w:val="ndice"/>
    <w:rsid w:val="00F765D2"/>
    <w:pPr>
      <w:tabs>
        <w:tab w:val="right" w:leader="dot" w:pos="9071"/>
      </w:tabs>
      <w:ind w:left="1981"/>
    </w:pPr>
  </w:style>
  <w:style w:type="paragraph" w:customStyle="1" w:styleId="ndicegeral9">
    <w:name w:val="Índice geral 9"/>
    <w:basedOn w:val="ndice"/>
    <w:rsid w:val="00F765D2"/>
    <w:pPr>
      <w:tabs>
        <w:tab w:val="right" w:leader="dot" w:pos="9071"/>
      </w:tabs>
      <w:ind w:left="2264"/>
    </w:pPr>
  </w:style>
  <w:style w:type="paragraph" w:customStyle="1" w:styleId="ndicegeral10">
    <w:name w:val="Índice geral 10"/>
    <w:basedOn w:val="ndice"/>
    <w:rsid w:val="00F765D2"/>
    <w:pPr>
      <w:tabs>
        <w:tab w:val="right" w:leader="dot" w:pos="9071"/>
      </w:tabs>
      <w:ind w:left="2547"/>
    </w:pPr>
  </w:style>
  <w:style w:type="paragraph" w:styleId="Ttulo">
    <w:name w:val="Title"/>
    <w:basedOn w:val="Padro"/>
    <w:next w:val="Corpodotexto"/>
    <w:qFormat/>
    <w:rsid w:val="00F765D2"/>
    <w:pPr>
      <w:keepNext/>
      <w:spacing w:before="240" w:after="120"/>
    </w:pPr>
    <w:rPr>
      <w:rFonts w:ascii="Arial" w:hAnsi="Arial"/>
      <w:sz w:val="28"/>
    </w:rPr>
  </w:style>
  <w:style w:type="paragraph" w:customStyle="1" w:styleId="Ttulodondice">
    <w:name w:val="Título do índice"/>
    <w:basedOn w:val="Ttulo"/>
    <w:rsid w:val="00F765D2"/>
    <w:rPr>
      <w:b/>
      <w:sz w:val="32"/>
    </w:rPr>
  </w:style>
  <w:style w:type="paragraph" w:customStyle="1" w:styleId="TE-Figura">
    <w:name w:val="TE-Figura"/>
    <w:next w:val="TE-Normal"/>
    <w:rsid w:val="00F765D2"/>
    <w:pPr>
      <w:widowControl w:val="0"/>
      <w:spacing w:before="240"/>
      <w:jc w:val="center"/>
    </w:pPr>
    <w:rPr>
      <w:snapToGrid w:val="0"/>
      <w:sz w:val="24"/>
    </w:rPr>
  </w:style>
  <w:style w:type="paragraph" w:customStyle="1" w:styleId="TE-LegendaFigura">
    <w:name w:val="TE-LegendaFigura"/>
    <w:next w:val="TE-Normal"/>
    <w:rsid w:val="00C47CF5"/>
    <w:pPr>
      <w:widowControl w:val="0"/>
      <w:numPr>
        <w:numId w:val="11"/>
      </w:numPr>
      <w:jc w:val="center"/>
    </w:pPr>
    <w:rPr>
      <w:snapToGrid w:val="0"/>
      <w:sz w:val="22"/>
    </w:rPr>
  </w:style>
  <w:style w:type="paragraph" w:customStyle="1" w:styleId="TE-FonteFiguraQuadroTabela">
    <w:name w:val="TE-FonteFiguraQuadroTabela"/>
    <w:next w:val="TE-Normal"/>
    <w:rsid w:val="005755B0"/>
    <w:pPr>
      <w:widowControl w:val="0"/>
      <w:spacing w:after="360"/>
      <w:jc w:val="center"/>
    </w:pPr>
    <w:rPr>
      <w:snapToGrid w:val="0"/>
      <w:sz w:val="22"/>
    </w:rPr>
  </w:style>
  <w:style w:type="paragraph" w:customStyle="1" w:styleId="TE-LegendaQuadro">
    <w:name w:val="TE-LegendaQuadro"/>
    <w:next w:val="TE-FonteFiguraQuadroTabela"/>
    <w:link w:val="TE-LegendaQuadroChar"/>
    <w:rsid w:val="005755B0"/>
    <w:pPr>
      <w:widowControl w:val="0"/>
      <w:numPr>
        <w:numId w:val="13"/>
      </w:numPr>
      <w:spacing w:before="360"/>
      <w:jc w:val="center"/>
    </w:pPr>
    <w:rPr>
      <w:snapToGrid w:val="0"/>
      <w:sz w:val="22"/>
    </w:rPr>
  </w:style>
  <w:style w:type="paragraph" w:styleId="Cabealho">
    <w:name w:val="header"/>
    <w:basedOn w:val="Normal"/>
    <w:rsid w:val="00F765D2"/>
    <w:pPr>
      <w:widowControl w:val="0"/>
      <w:tabs>
        <w:tab w:val="center" w:pos="4535"/>
        <w:tab w:val="right" w:pos="9071"/>
      </w:tabs>
      <w:jc w:val="right"/>
    </w:pPr>
    <w:rPr>
      <w:snapToGrid w:val="0"/>
      <w:sz w:val="24"/>
    </w:rPr>
  </w:style>
  <w:style w:type="paragraph" w:customStyle="1" w:styleId="Cabealhoesquerda">
    <w:name w:val="Cabeçalho à esquerda"/>
    <w:rsid w:val="00F765D2"/>
    <w:pPr>
      <w:widowControl w:val="0"/>
      <w:tabs>
        <w:tab w:val="center" w:pos="4535"/>
        <w:tab w:val="right" w:pos="9071"/>
      </w:tabs>
    </w:pPr>
    <w:rPr>
      <w:snapToGrid w:val="0"/>
      <w:sz w:val="24"/>
    </w:rPr>
  </w:style>
  <w:style w:type="paragraph" w:customStyle="1" w:styleId="AP-MembrosBanca">
    <w:name w:val="AP-MembrosBanca"/>
    <w:next w:val="TE-Normal"/>
    <w:rsid w:val="00F765D2"/>
    <w:pPr>
      <w:widowControl w:val="0"/>
    </w:pPr>
    <w:rPr>
      <w:b/>
      <w:caps/>
      <w:snapToGrid w:val="0"/>
      <w:sz w:val="26"/>
    </w:rPr>
  </w:style>
  <w:style w:type="paragraph" w:customStyle="1" w:styleId="AP-AprovacaoLocalData">
    <w:name w:val="AP-AprovacaoLocalData"/>
    <w:next w:val="TE-Normal"/>
    <w:rsid w:val="00F765D2"/>
    <w:pPr>
      <w:widowControl w:val="0"/>
      <w:jc w:val="center"/>
    </w:pPr>
    <w:rPr>
      <w:snapToGrid w:val="0"/>
      <w:sz w:val="26"/>
    </w:rPr>
  </w:style>
  <w:style w:type="paragraph" w:customStyle="1" w:styleId="TP-TituloCentralizadoPos">
    <w:name w:val="TP-TituloCentralizadoPos"/>
    <w:next w:val="TE-Normal"/>
    <w:rsid w:val="00F765D2"/>
    <w:pPr>
      <w:pageBreakBefore/>
      <w:widowControl w:val="0"/>
      <w:numPr>
        <w:ilvl w:val="4"/>
        <w:numId w:val="4"/>
      </w:numPr>
      <w:spacing w:after="1701" w:line="360" w:lineRule="auto"/>
      <w:jc w:val="center"/>
      <w:outlineLvl w:val="4"/>
    </w:pPr>
    <w:rPr>
      <w:b/>
      <w:caps/>
      <w:snapToGrid w:val="0"/>
      <w:sz w:val="26"/>
    </w:rPr>
  </w:style>
  <w:style w:type="paragraph" w:styleId="Lista">
    <w:name w:val="List"/>
    <w:basedOn w:val="Corpodotexto"/>
    <w:rsid w:val="00F765D2"/>
  </w:style>
  <w:style w:type="paragraph" w:customStyle="1" w:styleId="Marca4Incio">
    <w:name w:val="Marca 4 Início"/>
    <w:basedOn w:val="Lista"/>
    <w:rsid w:val="00F765D2"/>
    <w:pPr>
      <w:spacing w:before="240"/>
      <w:ind w:left="1132" w:hanging="283"/>
    </w:pPr>
  </w:style>
  <w:style w:type="character" w:customStyle="1" w:styleId="Marcasenmeros">
    <w:name w:val="Marcas e números"/>
    <w:rsid w:val="00F765D2"/>
    <w:rPr>
      <w:rFonts w:ascii="StarBats" w:hAnsi="StarBats"/>
      <w:sz w:val="18"/>
    </w:rPr>
  </w:style>
  <w:style w:type="character" w:customStyle="1" w:styleId="Caracteresdenumerao">
    <w:name w:val="Caracteres de numeração"/>
    <w:rsid w:val="00F765D2"/>
  </w:style>
  <w:style w:type="character" w:customStyle="1" w:styleId="Smbolodenotaderodap">
    <w:name w:val="Símbolo de nota de rodapé"/>
    <w:rsid w:val="00F765D2"/>
  </w:style>
  <w:style w:type="character" w:customStyle="1" w:styleId="ncoraparanotaderodap">
    <w:name w:val="Âncora para nota de rodapé"/>
    <w:rsid w:val="00F765D2"/>
    <w:rPr>
      <w:position w:val="10"/>
    </w:rPr>
  </w:style>
  <w:style w:type="character" w:styleId="Refdenotadefim">
    <w:name w:val="endnote reference"/>
    <w:semiHidden/>
    <w:rsid w:val="00F765D2"/>
    <w:rPr>
      <w:vertAlign w:val="superscript"/>
    </w:rPr>
  </w:style>
  <w:style w:type="character" w:styleId="Refdenotaderodap">
    <w:name w:val="footnote reference"/>
    <w:semiHidden/>
    <w:rsid w:val="00F765D2"/>
    <w:rPr>
      <w:vertAlign w:val="superscript"/>
    </w:rPr>
  </w:style>
  <w:style w:type="character" w:styleId="Nmerodepgina">
    <w:name w:val="page number"/>
    <w:basedOn w:val="Fontepargpadro"/>
    <w:rsid w:val="00F765D2"/>
  </w:style>
  <w:style w:type="paragraph" w:styleId="Sumrio1">
    <w:name w:val="toc 1"/>
    <w:next w:val="Normal"/>
    <w:uiPriority w:val="39"/>
    <w:rsid w:val="00D15FBD"/>
    <w:pPr>
      <w:spacing w:before="120"/>
    </w:pPr>
    <w:rPr>
      <w:b/>
      <w:bCs/>
      <w:caps/>
      <w:sz w:val="26"/>
    </w:rPr>
  </w:style>
  <w:style w:type="paragraph" w:styleId="Sumrio2">
    <w:name w:val="toc 2"/>
    <w:next w:val="Normal"/>
    <w:uiPriority w:val="39"/>
    <w:rsid w:val="00D15FBD"/>
    <w:pPr>
      <w:spacing w:before="120"/>
    </w:pPr>
    <w:rPr>
      <w:b/>
      <w:caps/>
      <w:sz w:val="26"/>
      <w:szCs w:val="26"/>
    </w:rPr>
  </w:style>
  <w:style w:type="paragraph" w:styleId="Sumrio3">
    <w:name w:val="toc 3"/>
    <w:next w:val="Normal"/>
    <w:uiPriority w:val="39"/>
    <w:rsid w:val="00D15FBD"/>
    <w:rPr>
      <w:iCs/>
      <w:sz w:val="26"/>
    </w:rPr>
  </w:style>
  <w:style w:type="paragraph" w:styleId="Sumrio4">
    <w:name w:val="toc 4"/>
    <w:next w:val="Normal"/>
    <w:uiPriority w:val="39"/>
    <w:rsid w:val="00D15FBD"/>
    <w:rPr>
      <w:i/>
      <w:sz w:val="24"/>
      <w:szCs w:val="18"/>
    </w:rPr>
  </w:style>
  <w:style w:type="paragraph" w:styleId="Sumrio5">
    <w:name w:val="toc 5"/>
    <w:basedOn w:val="Normal"/>
    <w:next w:val="Normal"/>
    <w:autoRedefine/>
    <w:semiHidden/>
    <w:rsid w:val="00F765D2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F765D2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F765D2"/>
    <w:pPr>
      <w:ind w:left="1200"/>
    </w:pPr>
    <w:rPr>
      <w:sz w:val="18"/>
      <w:szCs w:val="18"/>
    </w:rPr>
  </w:style>
  <w:style w:type="paragraph" w:styleId="Sumrio8">
    <w:name w:val="toc 8"/>
    <w:next w:val="Normal"/>
    <w:semiHidden/>
    <w:rsid w:val="00D15FBD"/>
    <w:rPr>
      <w:b/>
      <w:caps/>
      <w:sz w:val="26"/>
      <w:szCs w:val="26"/>
    </w:rPr>
  </w:style>
  <w:style w:type="paragraph" w:styleId="Sumrio9">
    <w:name w:val="toc 9"/>
    <w:aliases w:val="Lista de Ilustracoes"/>
    <w:next w:val="Normal"/>
    <w:uiPriority w:val="39"/>
    <w:rsid w:val="00C44685"/>
    <w:pPr>
      <w:tabs>
        <w:tab w:val="left" w:pos="1664"/>
        <w:tab w:val="right" w:leader="dot" w:pos="9061"/>
      </w:tabs>
    </w:pPr>
    <w:rPr>
      <w:noProof/>
      <w:sz w:val="26"/>
      <w:szCs w:val="18"/>
    </w:rPr>
  </w:style>
  <w:style w:type="paragraph" w:styleId="ndicedeilustraes">
    <w:name w:val="table of figures"/>
    <w:basedOn w:val="Normal"/>
    <w:next w:val="Normal"/>
    <w:semiHidden/>
    <w:rsid w:val="00F765D2"/>
    <w:pPr>
      <w:ind w:left="400" w:hanging="400"/>
    </w:pPr>
  </w:style>
  <w:style w:type="paragraph" w:customStyle="1" w:styleId="TE-Resumo">
    <w:name w:val="TE-Resumo"/>
    <w:next w:val="TE-Normal"/>
    <w:rsid w:val="00F765D2"/>
    <w:pPr>
      <w:jc w:val="both"/>
    </w:pPr>
    <w:rPr>
      <w:sz w:val="26"/>
    </w:rPr>
  </w:style>
  <w:style w:type="paragraph" w:customStyle="1" w:styleId="Tabela">
    <w:name w:val="Tabela"/>
    <w:rsid w:val="00F765D2"/>
    <w:pPr>
      <w:autoSpaceDE w:val="0"/>
      <w:autoSpaceDN w:val="0"/>
    </w:pPr>
    <w:rPr>
      <w:sz w:val="24"/>
      <w:szCs w:val="24"/>
    </w:rPr>
  </w:style>
  <w:style w:type="paragraph" w:customStyle="1" w:styleId="LegendaTabela">
    <w:name w:val="Legenda Tabela"/>
    <w:next w:val="Normal"/>
    <w:rsid w:val="00F765D2"/>
    <w:pPr>
      <w:autoSpaceDE w:val="0"/>
      <w:autoSpaceDN w:val="0"/>
      <w:spacing w:before="120"/>
      <w:jc w:val="center"/>
    </w:pPr>
    <w:rPr>
      <w:sz w:val="24"/>
      <w:szCs w:val="24"/>
    </w:rPr>
  </w:style>
  <w:style w:type="paragraph" w:customStyle="1" w:styleId="TC-TituloPreTextual">
    <w:name w:val="TC-TituloPreTextual"/>
    <w:rsid w:val="00B4776B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</w:rPr>
  </w:style>
  <w:style w:type="paragraph" w:customStyle="1" w:styleId="TE-LegendaTabela">
    <w:name w:val="TE-LegendaTabela"/>
    <w:next w:val="TE-FonteFiguraQuadroTabela"/>
    <w:rsid w:val="005755B0"/>
    <w:pPr>
      <w:numPr>
        <w:numId w:val="12"/>
      </w:numPr>
      <w:spacing w:before="360"/>
      <w:jc w:val="center"/>
    </w:pPr>
    <w:rPr>
      <w:snapToGrid w:val="0"/>
      <w:sz w:val="22"/>
    </w:rPr>
  </w:style>
  <w:style w:type="character" w:customStyle="1" w:styleId="TE-LegendaQuadroChar">
    <w:name w:val="TE-LegendaQuadro Char"/>
    <w:link w:val="TE-LegendaQuadro"/>
    <w:rsid w:val="005755B0"/>
    <w:rPr>
      <w:snapToGrid w:val="0"/>
      <w:sz w:val="22"/>
      <w:lang w:val="pt-BR" w:eastAsia="pt-BR" w:bidi="ar-SA"/>
    </w:rPr>
  </w:style>
  <w:style w:type="table" w:styleId="Tabelacomgrade">
    <w:name w:val="Table Grid"/>
    <w:basedOn w:val="Tabelanormal"/>
    <w:uiPriority w:val="39"/>
    <w:rsid w:val="0041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-Equacao">
    <w:name w:val="TE-Equacao"/>
    <w:next w:val="TE-Normal"/>
    <w:rsid w:val="00AB6E0F"/>
    <w:pPr>
      <w:jc w:val="center"/>
    </w:pPr>
    <w:rPr>
      <w:b/>
      <w:snapToGrid w:val="0"/>
      <w:sz w:val="26"/>
      <w:szCs w:val="26"/>
    </w:rPr>
  </w:style>
  <w:style w:type="paragraph" w:customStyle="1" w:styleId="TE-CodigoFonte">
    <w:name w:val="TE-CodigoFonte"/>
    <w:rsid w:val="00106D1B"/>
    <w:rPr>
      <w:rFonts w:ascii="Courier" w:hAnsi="Courier"/>
      <w:snapToGrid w:val="0"/>
      <w:sz w:val="22"/>
      <w:szCs w:val="22"/>
    </w:rPr>
  </w:style>
  <w:style w:type="paragraph" w:styleId="NormalWeb">
    <w:name w:val="Normal (Web)"/>
    <w:basedOn w:val="Normal"/>
    <w:rsid w:val="00106D1B"/>
    <w:pPr>
      <w:spacing w:before="100" w:beforeAutospacing="1" w:after="119"/>
    </w:pPr>
    <w:rPr>
      <w:sz w:val="24"/>
      <w:szCs w:val="24"/>
    </w:rPr>
  </w:style>
  <w:style w:type="paragraph" w:styleId="Textodenotaderodap">
    <w:name w:val="footnote text"/>
    <w:basedOn w:val="Normal"/>
    <w:semiHidden/>
    <w:rsid w:val="00560AC6"/>
  </w:style>
  <w:style w:type="paragraph" w:customStyle="1" w:styleId="AP-AprovacaoNatureza">
    <w:name w:val="AP-AprovacaoNatureza"/>
    <w:rsid w:val="00E031CC"/>
    <w:pPr>
      <w:ind w:left="4536"/>
      <w:jc w:val="both"/>
    </w:pPr>
    <w:rPr>
      <w:b/>
      <w:caps/>
      <w:snapToGrid w:val="0"/>
      <w:sz w:val="26"/>
    </w:rPr>
  </w:style>
  <w:style w:type="paragraph" w:customStyle="1" w:styleId="Author">
    <w:name w:val="Author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b/>
      <w:sz w:val="24"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</w:rPr>
  </w:style>
  <w:style w:type="character" w:customStyle="1" w:styleId="AddressChar">
    <w:name w:val="Address Char"/>
    <w:link w:val="Address"/>
    <w:rsid w:val="00501926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501926"/>
    <w:pPr>
      <w:tabs>
        <w:tab w:val="left" w:pos="720"/>
      </w:tabs>
      <w:spacing w:before="120" w:after="120"/>
      <w:jc w:val="center"/>
    </w:pPr>
    <w:rPr>
      <w:rFonts w:ascii="Courier New" w:hAnsi="Courier New"/>
      <w:lang w:val="en-US"/>
    </w:rPr>
  </w:style>
  <w:style w:type="paragraph" w:customStyle="1" w:styleId="Abstract">
    <w:name w:val="Abstract"/>
    <w:basedOn w:val="Normal"/>
    <w:rsid w:val="00501926"/>
    <w:pPr>
      <w:tabs>
        <w:tab w:val="left" w:pos="720"/>
      </w:tabs>
      <w:spacing w:before="120" w:after="120"/>
      <w:ind w:left="454" w:right="454"/>
      <w:jc w:val="both"/>
    </w:pPr>
    <w:rPr>
      <w:rFonts w:ascii="Times" w:hAnsi="Times"/>
      <w:i/>
      <w:sz w:val="24"/>
      <w:szCs w:val="24"/>
    </w:rPr>
  </w:style>
  <w:style w:type="paragraph" w:customStyle="1" w:styleId="Figure">
    <w:name w:val="Figure"/>
    <w:basedOn w:val="Normal"/>
    <w:rsid w:val="00501926"/>
    <w:pPr>
      <w:tabs>
        <w:tab w:val="left" w:pos="720"/>
      </w:tabs>
      <w:spacing w:before="120"/>
      <w:jc w:val="center"/>
    </w:pPr>
    <w:rPr>
      <w:rFonts w:ascii="Times" w:hAnsi="Times"/>
      <w:noProof/>
      <w:sz w:val="24"/>
      <w:lang w:val="en-US"/>
    </w:rPr>
  </w:style>
  <w:style w:type="paragraph" w:customStyle="1" w:styleId="Reference">
    <w:name w:val="Reference"/>
    <w:basedOn w:val="Normal"/>
    <w:rsid w:val="00501926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 w:val="24"/>
      <w:lang w:val="en-US"/>
    </w:rPr>
  </w:style>
  <w:style w:type="paragraph" w:styleId="Legenda">
    <w:name w:val="caption"/>
    <w:basedOn w:val="Normal"/>
    <w:next w:val="Normal"/>
    <w:qFormat/>
    <w:rsid w:val="00501926"/>
    <w:pPr>
      <w:tabs>
        <w:tab w:val="left" w:pos="720"/>
      </w:tabs>
      <w:spacing w:before="120" w:after="120"/>
      <w:ind w:left="454" w:right="454"/>
      <w:jc w:val="center"/>
    </w:pPr>
    <w:rPr>
      <w:rFonts w:ascii="Helvetica" w:hAnsi="Helvetica"/>
      <w:b/>
      <w:bCs/>
      <w:lang w:val="en-US"/>
    </w:rPr>
  </w:style>
  <w:style w:type="paragraph" w:customStyle="1" w:styleId="AR-Titulo">
    <w:name w:val="AR-Titulo"/>
    <w:basedOn w:val="Ttulo"/>
    <w:rsid w:val="00501926"/>
    <w:pPr>
      <w:keepNext w:val="0"/>
      <w:widowControl/>
      <w:tabs>
        <w:tab w:val="left" w:pos="720"/>
      </w:tabs>
      <w:spacing w:after="0"/>
      <w:ind w:firstLine="397"/>
      <w:jc w:val="center"/>
    </w:pPr>
    <w:rPr>
      <w:rFonts w:ascii="Times" w:hAnsi="Times" w:cs="Arial"/>
      <w:b/>
      <w:bCs/>
      <w:snapToGrid/>
      <w:sz w:val="32"/>
      <w:szCs w:val="32"/>
      <w:lang w:val="en-US"/>
    </w:rPr>
  </w:style>
  <w:style w:type="paragraph" w:customStyle="1" w:styleId="AR-Author">
    <w:name w:val="AR-Author"/>
    <w:basedOn w:val="Author"/>
    <w:rsid w:val="00501926"/>
    <w:rPr>
      <w:lang w:val="pt-BR"/>
    </w:rPr>
  </w:style>
  <w:style w:type="paragraph" w:customStyle="1" w:styleId="AR-Address">
    <w:name w:val="AR-Address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  <w:lang w:val="en-US"/>
    </w:rPr>
  </w:style>
  <w:style w:type="paragraph" w:customStyle="1" w:styleId="AR-Email">
    <w:name w:val="AR-Email"/>
    <w:basedOn w:val="Email"/>
    <w:rsid w:val="00501926"/>
    <w:rPr>
      <w:lang w:val="pt-BR"/>
    </w:rPr>
  </w:style>
  <w:style w:type="paragraph" w:customStyle="1" w:styleId="AR-Abstract">
    <w:name w:val="AR-Abstract"/>
    <w:basedOn w:val="Abstract"/>
    <w:rsid w:val="00501926"/>
  </w:style>
  <w:style w:type="paragraph" w:customStyle="1" w:styleId="AR-Ttulo1">
    <w:name w:val="AR-Título 1"/>
    <w:basedOn w:val="Ttulo1"/>
    <w:rsid w:val="00501926"/>
    <w:pPr>
      <w:widowControl/>
      <w:tabs>
        <w:tab w:val="left" w:pos="720"/>
      </w:tabs>
      <w:spacing w:after="0"/>
    </w:pPr>
    <w:rPr>
      <w:rFonts w:ascii="Times" w:hAnsi="Times"/>
      <w:snapToGrid/>
      <w:kern w:val="28"/>
      <w:sz w:val="26"/>
      <w:lang w:val="en-US"/>
    </w:rPr>
  </w:style>
  <w:style w:type="paragraph" w:customStyle="1" w:styleId="AR-Normal">
    <w:name w:val="AR-Normal"/>
    <w:basedOn w:val="Normal"/>
    <w:rsid w:val="001D59F7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customStyle="1" w:styleId="AR-Ttulo2">
    <w:name w:val="AR-Título 2"/>
    <w:basedOn w:val="Ttulo2"/>
    <w:rsid w:val="001D59F7"/>
    <w:pPr>
      <w:tabs>
        <w:tab w:val="left" w:pos="720"/>
      </w:tabs>
      <w:spacing w:after="0"/>
    </w:pPr>
    <w:rPr>
      <w:rFonts w:ascii="Times" w:hAnsi="Times"/>
      <w:i w:val="0"/>
      <w:lang w:val="en-US"/>
    </w:rPr>
  </w:style>
  <w:style w:type="paragraph" w:customStyle="1" w:styleId="AR-Figure">
    <w:name w:val="AR-Figure"/>
    <w:basedOn w:val="Figure"/>
    <w:rsid w:val="001D59F7"/>
  </w:style>
  <w:style w:type="paragraph" w:customStyle="1" w:styleId="AR-Legenda">
    <w:name w:val="AR-Legenda"/>
    <w:basedOn w:val="Legenda"/>
    <w:rsid w:val="001D59F7"/>
  </w:style>
  <w:style w:type="paragraph" w:customStyle="1" w:styleId="AR-Reference">
    <w:name w:val="AR-Reference"/>
    <w:basedOn w:val="Reference"/>
    <w:rsid w:val="001D59F7"/>
  </w:style>
  <w:style w:type="paragraph" w:customStyle="1" w:styleId="TC-TituloApendice">
    <w:name w:val="TC-TituloApendice"/>
    <w:rsid w:val="00D15FBD"/>
    <w:pPr>
      <w:spacing w:after="1700"/>
      <w:jc w:val="center"/>
    </w:pPr>
    <w:rPr>
      <w:b/>
      <w:caps/>
      <w:snapToGrid w:val="0"/>
      <w:sz w:val="26"/>
      <w:szCs w:val="26"/>
      <w:lang w:val="en-US"/>
    </w:rPr>
  </w:style>
  <w:style w:type="character" w:styleId="Hyperlink">
    <w:name w:val="Hyperlink"/>
    <w:rsid w:val="00165272"/>
    <w:rPr>
      <w:color w:val="0000FF"/>
      <w:u w:val="single"/>
    </w:rPr>
  </w:style>
  <w:style w:type="paragraph" w:customStyle="1" w:styleId="TC-TituloAnexo">
    <w:name w:val="TC-TituloAnexo"/>
    <w:rsid w:val="00D15FBD"/>
    <w:pPr>
      <w:spacing w:after="1700"/>
      <w:jc w:val="center"/>
    </w:pPr>
    <w:rPr>
      <w:b/>
      <w:caps/>
      <w:snapToGrid w:val="0"/>
      <w:sz w:val="26"/>
      <w:szCs w:val="26"/>
    </w:rPr>
  </w:style>
  <w:style w:type="paragraph" w:styleId="Textodebalo">
    <w:name w:val="Balloon Text"/>
    <w:basedOn w:val="Normal"/>
    <w:link w:val="TextodebaloChar"/>
    <w:rsid w:val="00F864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8641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nhideWhenUsed/>
    <w:rsid w:val="005D3BCB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5D3BCB"/>
  </w:style>
  <w:style w:type="character" w:customStyle="1" w:styleId="TextodecomentrioChar">
    <w:name w:val="Texto de comentário Char"/>
    <w:basedOn w:val="Fontepargpadro"/>
    <w:link w:val="Textodecomentrio"/>
    <w:semiHidden/>
    <w:rsid w:val="005D3BCB"/>
  </w:style>
  <w:style w:type="character" w:styleId="Forte">
    <w:name w:val="Strong"/>
    <w:basedOn w:val="Fontepargpadro"/>
    <w:uiPriority w:val="22"/>
    <w:qFormat/>
    <w:rsid w:val="005D3BC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7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75C5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4375C5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916B8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D343A"/>
    <w:rPr>
      <w:color w:val="808080"/>
    </w:rPr>
  </w:style>
  <w:style w:type="character" w:styleId="HiperlinkVisitado">
    <w:name w:val="FollowedHyperlink"/>
    <w:basedOn w:val="Fontepargpadro"/>
    <w:semiHidden/>
    <w:unhideWhenUsed/>
    <w:rsid w:val="005B2845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E2B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D54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D5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dadeD\Arquivos\UNIPLAC\SI%20-%20TCC\Material%20Aulas\ModeloRelat&#243;rioFinal-2015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Ten18</b:Tag>
    <b:SourceType>InternetSite</b:SourceType>
    <b:Guid>{C31F91C9-DB3D-4CF2-BE14-3F4B132A45C7}</b:Guid>
    <b:Author>
      <b:Author>
        <b:NameList>
          <b:Person>
            <b:Last>TensorFlow</b:Last>
          </b:Person>
        </b:NameList>
      </b:Author>
    </b:Author>
    <b:Title>Premade Estimators</b:Title>
    <b:InternetSiteTitle>TensorFlow</b:InternetSiteTitle>
    <b:Year>2018</b:Year>
    <b:Month>05</b:Month>
    <b:Day>25</b:Day>
    <b:URL>https://www.tensorflow.org/get_started/premade_estimators</b:URL>
    <b:RefOrder>4</b:RefOrder>
  </b:Source>
</b:Sources>
</file>

<file path=customXml/itemProps1.xml><?xml version="1.0" encoding="utf-8"?>
<ds:datastoreItem xmlns:ds="http://schemas.openxmlformats.org/officeDocument/2006/customXml" ds:itemID="{7207367E-4B7E-4CA4-903D-05243AEA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ModeloRelatórioFinal-2015</Template>
  <TotalTime>534</TotalTime>
  <Pages>14</Pages>
  <Words>1232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Relatório Final - Word - Versão 1.0</vt:lpstr>
    </vt:vector>
  </TitlesOfParts>
  <Company>Particular</Company>
  <LinksUpToDate>false</LinksUpToDate>
  <CharactersWithSpaces>7870</CharactersWithSpaces>
  <SharedDoc>false</SharedDoc>
  <HLinks>
    <vt:vector size="12" baseType="variant">
      <vt:variant>
        <vt:i4>720975</vt:i4>
      </vt:variant>
      <vt:variant>
        <vt:i4>201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  <vt:variant>
        <vt:i4>1835060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_Toc195275757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Relatório Final - Word - Versão 1.0</dc:title>
  <dc:subject>TCC</dc:subject>
  <dc:creator>madalena</dc:creator>
  <cp:keywords/>
  <dc:description/>
  <cp:lastModifiedBy>Ricardo Taruhn</cp:lastModifiedBy>
  <cp:revision>32</cp:revision>
  <cp:lastPrinted>2001-10-14T21:47:00Z</cp:lastPrinted>
  <dcterms:created xsi:type="dcterms:W3CDTF">2020-05-16T19:52:00Z</dcterms:created>
  <dcterms:modified xsi:type="dcterms:W3CDTF">2020-05-18T14:07:00Z</dcterms:modified>
</cp:coreProperties>
</file>